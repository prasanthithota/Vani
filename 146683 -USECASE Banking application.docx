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1C4D77" w:rsidRDefault="009F5790" w:rsidP="00C409EE">
      <w:pPr>
        <w:pStyle w:val="PageTitle"/>
      </w:pPr>
      <w:bookmarkStart w:id="0" w:name="_GoBack"/>
      <w:bookmarkEnd w:id="0"/>
    </w:p>
    <w:p w:rsidR="009F5790" w:rsidRPr="001C4D77" w:rsidRDefault="009F5790" w:rsidP="00C409EE">
      <w:pPr>
        <w:pStyle w:val="PageTitle"/>
      </w:pPr>
      <w:r w:rsidRPr="001C4D77">
        <w:t>Use Case Specification</w:t>
      </w:r>
    </w:p>
    <w:p w:rsidR="009F5790" w:rsidRPr="009F5790" w:rsidRDefault="009F5790" w:rsidP="00C409EE">
      <w:pPr>
        <w:pStyle w:val="PageTitle"/>
      </w:pPr>
    </w:p>
    <w:p w:rsidR="009F5790" w:rsidRPr="001C4D77" w:rsidRDefault="00155339" w:rsidP="00C409E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7C79F7" w:rsidP="00C409EE">
            <w:r>
              <w:t>BANK_EXAM</w:t>
            </w:r>
            <w:r w:rsidR="0055539F">
              <w:t>_</w:t>
            </w:r>
            <w:r w:rsidR="000A4743">
              <w:t>111</w:t>
            </w:r>
          </w:p>
        </w:tc>
      </w:tr>
      <w:tr w:rsidR="009F5790" w:rsidRPr="009F5790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E17355" w:rsidP="00C409EE">
            <w:r>
              <w:t>BANK EXAM PORTAL</w:t>
            </w:r>
          </w:p>
        </w:tc>
      </w:tr>
    </w:tbl>
    <w:p w:rsidR="009F5790" w:rsidRPr="009F5790" w:rsidRDefault="009F5790" w:rsidP="00C409E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0A4743" w:rsidP="00C409EE">
            <w:r>
              <w:t>JOE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235DCF" w:rsidP="00C409E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0A4743">
            <w:r w:rsidRPr="009F5790">
              <w:t> </w:t>
            </w:r>
            <w:r w:rsidR="007F1239">
              <w:t>05</w:t>
            </w:r>
            <w:r w:rsidR="006246B5">
              <w:t>/0</w:t>
            </w:r>
            <w:r w:rsidR="007F1239">
              <w:t>9</w:t>
            </w:r>
            <w:r w:rsidR="006246B5">
              <w:t>/201</w:t>
            </w:r>
            <w:r w:rsidR="000A4743">
              <w:t>8</w:t>
            </w:r>
          </w:p>
        </w:tc>
      </w:tr>
      <w:tr w:rsidR="009F5790" w:rsidRPr="009F579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E56A1" w:rsidP="00C409EE">
            <w:r>
              <w:t>NEHA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55539F" w:rsidP="00C409EE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C409EE">
            <w:r w:rsidRPr="009F5790">
              <w:t> </w:t>
            </w:r>
            <w:r w:rsidR="00BE61D2">
              <w:t>05/09/2018</w:t>
            </w:r>
          </w:p>
        </w:tc>
      </w:tr>
      <w:tr w:rsidR="009F5790" w:rsidRPr="009F579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0A4743" w:rsidP="00C409EE">
            <w:r>
              <w:t>SHWETHA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55539F" w:rsidP="00C409E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C409EE">
            <w:r w:rsidRPr="009F5790">
              <w:t> </w:t>
            </w:r>
            <w:r w:rsidR="00BE61D2">
              <w:t>05/09/2018</w:t>
            </w:r>
          </w:p>
        </w:tc>
      </w:tr>
      <w:tr w:rsidR="009F5790" w:rsidRPr="009F5790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9F5790" w:rsidRDefault="009F5790" w:rsidP="00C409E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9F5790" w:rsidRDefault="00471E0F" w:rsidP="00C409EE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C409EE">
            <w:r w:rsidRPr="009F5790">
              <w:t> </w:t>
            </w:r>
          </w:p>
        </w:tc>
      </w:tr>
    </w:tbl>
    <w:p w:rsidR="009F5790" w:rsidRPr="009F5790" w:rsidRDefault="009F5790" w:rsidP="00C409EE">
      <w:r w:rsidRPr="009F5790">
        <w:br w:type="page"/>
      </w:r>
    </w:p>
    <w:p w:rsidR="009F5790" w:rsidRPr="009F5790" w:rsidRDefault="009F5790" w:rsidP="00C409EE">
      <w:r w:rsidRPr="009F5790">
        <w:lastRenderedPageBreak/>
        <w:t>&lt;&lt;Customer&gt;&gt; REVIEW HISTORY</w:t>
      </w:r>
    </w:p>
    <w:p w:rsidR="009F5790" w:rsidRPr="009F5790" w:rsidRDefault="009F5790" w:rsidP="00C409EE">
      <w:r w:rsidRPr="009F5790">
        <w:t>&lt;&lt;Customer comments on the Use case along with the signed off is tracked here&gt;&gt;</w:t>
      </w:r>
    </w:p>
    <w:p w:rsidR="009F5790" w:rsidRPr="009F5790" w:rsidRDefault="009F5790" w:rsidP="00C409E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B33715">
        <w:tc>
          <w:tcPr>
            <w:tcW w:w="2808" w:type="dxa"/>
            <w:vAlign w:val="center"/>
          </w:tcPr>
          <w:p w:rsidR="009F5790" w:rsidRPr="009F5790" w:rsidRDefault="009F5790" w:rsidP="00C409EE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  <w:tr w:rsidR="009F5790" w:rsidRPr="009F5790" w:rsidTr="00B33715">
        <w:tc>
          <w:tcPr>
            <w:tcW w:w="2808" w:type="dxa"/>
            <w:vAlign w:val="center"/>
          </w:tcPr>
          <w:p w:rsidR="009F5790" w:rsidRPr="009F5790" w:rsidRDefault="009F5790" w:rsidP="00C409EE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  <w:tr w:rsidR="009F5790" w:rsidRPr="009F5790" w:rsidTr="00B33715">
        <w:tc>
          <w:tcPr>
            <w:tcW w:w="2808" w:type="dxa"/>
            <w:vAlign w:val="center"/>
          </w:tcPr>
          <w:p w:rsidR="009F5790" w:rsidRPr="009F5790" w:rsidRDefault="009F5790" w:rsidP="00C409EE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C409EE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C409EE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C409E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C409EE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C409EE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  <w:tc>
          <w:tcPr>
            <w:tcW w:w="1080" w:type="dxa"/>
          </w:tcPr>
          <w:p w:rsidR="009F5790" w:rsidRPr="009F5790" w:rsidRDefault="009F5790" w:rsidP="00C409EE"/>
        </w:tc>
      </w:tr>
    </w:tbl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>
      <w:r w:rsidRPr="009F5790">
        <w:t xml:space="preserve">Disclaimer: </w:t>
      </w:r>
    </w:p>
    <w:p w:rsidR="009F5790" w:rsidRPr="009F5790" w:rsidRDefault="009F5790" w:rsidP="00C409EE"/>
    <w:p w:rsidR="009F5790" w:rsidRPr="009F5790" w:rsidRDefault="009F5790" w:rsidP="00C409E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:rsidR="009F5790" w:rsidRPr="005B3604" w:rsidRDefault="009F5790" w:rsidP="00C409EE">
      <w:r w:rsidRPr="005B3604">
        <w:lastRenderedPageBreak/>
        <w:t>TABLE OF CONTENTS</w:t>
      </w:r>
    </w:p>
    <w:p w:rsidR="009F5790" w:rsidRPr="009F5790" w:rsidRDefault="00B66A6A" w:rsidP="00B66A6A">
      <w:pPr>
        <w:tabs>
          <w:tab w:val="clear" w:pos="9639"/>
          <w:tab w:val="left" w:pos="3710"/>
        </w:tabs>
      </w:pPr>
      <w:r>
        <w:tab/>
      </w:r>
    </w:p>
    <w:p w:rsidR="00B66A6A" w:rsidRDefault="00D80C0D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="009F5790" w:rsidRPr="00F42082">
        <w:instrText xml:space="preserve"> TOC \o "1-3" \f \h \z \u </w:instrText>
      </w:r>
      <w:r w:rsidRPr="00F42082">
        <w:fldChar w:fldCharType="separate"/>
      </w:r>
      <w:hyperlink w:anchor="_Toc511993619" w:history="1">
        <w:r w:rsidR="00B66A6A" w:rsidRPr="00B221C3">
          <w:rPr>
            <w:rStyle w:val="Hyperlink"/>
            <w:noProof/>
          </w:rPr>
          <w:t>Use Case Name: BANKING EXAM PORTAL</w:t>
        </w:r>
        <w:r w:rsidR="00B66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0" w:history="1">
        <w:r w:rsidR="00B66A6A" w:rsidRPr="00B221C3">
          <w:rPr>
            <w:rStyle w:val="Hyperlink"/>
            <w:noProof/>
          </w:rPr>
          <w:t>Actor(s)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_Toc511993620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4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1" w:history="1">
        <w:r w:rsidR="00B66A6A" w:rsidRPr="00B221C3">
          <w:rPr>
            <w:rStyle w:val="Hyperlink"/>
            <w:noProof/>
          </w:rPr>
          <w:t>Preconditions - Admin.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_Toc511993621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4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2" w:history="1">
        <w:r w:rsidR="00B66A6A" w:rsidRPr="00B221C3">
          <w:rPr>
            <w:rStyle w:val="Hyperlink"/>
            <w:noProof/>
          </w:rPr>
          <w:t>Flow of Events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_Toc511993622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4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3" w:history="1">
        <w:r w:rsidR="00B66A6A" w:rsidRPr="00B221C3">
          <w:rPr>
            <w:rStyle w:val="Hyperlink"/>
            <w:noProof/>
          </w:rPr>
          <w:t>4.1  Basic Flow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_Toc511993623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4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4" w:history="1">
        <w:r w:rsidR="00B66A6A" w:rsidRPr="00B221C3">
          <w:rPr>
            <w:rStyle w:val="Hyperlink"/>
            <w:noProof/>
          </w:rPr>
          <w:t>4.2</w:t>
        </w:r>
        <w:r w:rsidR="00B66A6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66A6A" w:rsidRPr="00B221C3">
          <w:rPr>
            <w:rStyle w:val="Hyperlink"/>
            <w:noProof/>
          </w:rPr>
          <w:t>Alternative Flows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_Toc511993624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5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5" w:history="1">
        <w:r w:rsidR="00B66A6A" w:rsidRPr="00B221C3">
          <w:rPr>
            <w:rStyle w:val="Hyperlink"/>
            <w:noProof/>
          </w:rPr>
          <w:t>Alternate Flow 1: Successful Exam Addition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_Toc511993625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5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6" w:history="1">
        <w:r w:rsidR="00B66A6A" w:rsidRPr="00B221C3">
          <w:rPr>
            <w:rStyle w:val="Hyperlink"/>
            <w:noProof/>
          </w:rPr>
          <w:t>Alternate Flow 2: Successful Exam Addition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_Toc511993626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5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7" w:history="1">
        <w:r w:rsidR="00B66A6A" w:rsidRPr="00B221C3">
          <w:rPr>
            <w:rStyle w:val="Hyperlink"/>
            <w:noProof/>
          </w:rPr>
          <w:t>Exceptional Flow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_Toc511993627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6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8" w:history="1">
        <w:r w:rsidR="00B66A6A" w:rsidRPr="00B221C3">
          <w:rPr>
            <w:rStyle w:val="Hyperlink"/>
            <w:noProof/>
          </w:rPr>
          <w:t>Exceptional Flow 1: Unsuccessful Exam Addition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_Toc511993628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6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29" w:history="1">
        <w:r w:rsidR="00B66A6A" w:rsidRPr="00B221C3">
          <w:rPr>
            <w:rStyle w:val="Hyperlink"/>
            <w:noProof/>
          </w:rPr>
          <w:t>Exceptional Flow 2: Unsuccessful Exam Addition due to invalid date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_Toc511993629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6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0" w:history="1">
        <w:r w:rsidR="00B66A6A" w:rsidRPr="00B221C3">
          <w:rPr>
            <w:rStyle w:val="Hyperlink"/>
            <w:noProof/>
          </w:rPr>
          <w:t>Exception Flow 3: Web Server Down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_Toc511993630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6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1" w:history="1">
        <w:r w:rsidR="00B66A6A" w:rsidRPr="00B221C3">
          <w:rPr>
            <w:rStyle w:val="Hyperlink"/>
            <w:noProof/>
          </w:rPr>
          <w:t>Exception Flow 4: Database Connectivity Error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_Toc511993631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7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2" w:history="1">
        <w:r w:rsidR="00B66A6A" w:rsidRPr="00B221C3">
          <w:rPr>
            <w:rStyle w:val="Hyperlink"/>
            <w:noProof/>
          </w:rPr>
          <w:t>Exception Flow 5: Network Connectivity Error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_Toc511993632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7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3" w:history="1">
        <w:r w:rsidR="00B66A6A" w:rsidRPr="00B221C3">
          <w:rPr>
            <w:rStyle w:val="Hyperlink"/>
            <w:noProof/>
          </w:rPr>
          <w:t>Post Conditions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_Toc511993633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7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4" w:history="1">
        <w:r w:rsidR="00B66A6A" w:rsidRPr="00B221C3">
          <w:rPr>
            <w:rStyle w:val="Hyperlink"/>
            <w:noProof/>
          </w:rPr>
          <w:t>Special Requirements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_Toc511993634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8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5" w:history="1">
        <w:r w:rsidR="00B66A6A" w:rsidRPr="00B221C3">
          <w:rPr>
            <w:rStyle w:val="Hyperlink"/>
            <w:noProof/>
          </w:rPr>
          <w:t>Performance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_Toc511993635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8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6" w:history="1">
        <w:r w:rsidR="00B66A6A" w:rsidRPr="00B221C3">
          <w:rPr>
            <w:rStyle w:val="Hyperlink"/>
            <w:noProof/>
          </w:rPr>
          <w:t>Availability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_Toc511993636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8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7" w:history="1">
        <w:r w:rsidR="00B66A6A" w:rsidRPr="00B221C3">
          <w:rPr>
            <w:rStyle w:val="Hyperlink"/>
            <w:noProof/>
          </w:rPr>
          <w:t>Business Rules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_Toc511993637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8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8" w:history="1">
        <w:r w:rsidR="00B66A6A" w:rsidRPr="00B221C3">
          <w:rPr>
            <w:rStyle w:val="Hyperlink"/>
            <w:noProof/>
          </w:rPr>
          <w:t>Diagrams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_Toc511993638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9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39" w:history="1">
        <w:r w:rsidR="00B66A6A" w:rsidRPr="00B221C3">
          <w:rPr>
            <w:rStyle w:val="Hyperlink"/>
            <w:noProof/>
          </w:rPr>
          <w:t>Use Case Diagram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_Toc511993639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9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0" w:history="1">
        <w:r w:rsidR="00B66A6A" w:rsidRPr="00B221C3">
          <w:rPr>
            <w:rStyle w:val="Hyperlink"/>
            <w:noProof/>
          </w:rPr>
          <w:t>1.</w:t>
        </w:r>
        <w:r w:rsidR="00B66A6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B66A6A" w:rsidRPr="00B221C3">
          <w:rPr>
            <w:rStyle w:val="Hyperlink"/>
            <w:noProof/>
          </w:rPr>
          <w:t>For Successful Addition of Exam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_Toc511993640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9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1" w:history="1">
        <w:r w:rsidR="00B66A6A" w:rsidRPr="00B221C3">
          <w:rPr>
            <w:rStyle w:val="Hyperlink"/>
            <w:noProof/>
          </w:rPr>
          <w:t>2.</w:t>
        </w:r>
        <w:r w:rsidR="00B66A6A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45F3">
          <w:rPr>
            <w:rStyle w:val="Hyperlink"/>
            <w:noProof/>
          </w:rPr>
          <w:t>F</w:t>
        </w:r>
        <w:r w:rsidR="00B66A6A" w:rsidRPr="00B221C3">
          <w:rPr>
            <w:rStyle w:val="Hyperlink"/>
            <w:noProof/>
          </w:rPr>
          <w:t>OR SUCCESFULL USER REGISTRATION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_Toc511993641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10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2" w:history="1">
        <w:r w:rsidR="00B66A6A" w:rsidRPr="00B221C3">
          <w:rPr>
            <w:rStyle w:val="Hyperlink"/>
            <w:noProof/>
          </w:rPr>
          <w:t>Success Scenarios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_Toc511993642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11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3" w:history="1">
        <w:r w:rsidR="00B66A6A" w:rsidRPr="00B221C3">
          <w:rPr>
            <w:rStyle w:val="Hyperlink"/>
            <w:noProof/>
          </w:rPr>
          <w:t>Failure Scenarios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_Toc511993643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11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4" w:history="1">
        <w:r w:rsidR="00B66A6A" w:rsidRPr="00B221C3">
          <w:rPr>
            <w:rStyle w:val="Hyperlink"/>
            <w:noProof/>
          </w:rPr>
          <w:t>Issues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_Toc511993644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11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5" w:history="1">
        <w:r w:rsidR="00B66A6A" w:rsidRPr="00B221C3">
          <w:rPr>
            <w:rStyle w:val="Hyperlink"/>
            <w:noProof/>
          </w:rPr>
          <w:t>UI Specifications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_Toc511993645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11</w:t>
        </w:r>
        <w:r w:rsidR="00D80C0D">
          <w:rPr>
            <w:noProof/>
            <w:webHidden/>
          </w:rPr>
          <w:fldChar w:fldCharType="end"/>
        </w:r>
      </w:hyperlink>
    </w:p>
    <w:p w:rsidR="00B66A6A" w:rsidRDefault="00722441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11993646" w:history="1">
        <w:r w:rsidR="00B66A6A" w:rsidRPr="00B221C3">
          <w:rPr>
            <w:rStyle w:val="Hyperlink"/>
            <w:noProof/>
          </w:rPr>
          <w:t>Assumptions</w:t>
        </w:r>
        <w:r w:rsidR="00B66A6A">
          <w:rPr>
            <w:noProof/>
            <w:webHidden/>
          </w:rPr>
          <w:tab/>
        </w:r>
        <w:r w:rsidR="00D80C0D">
          <w:rPr>
            <w:noProof/>
            <w:webHidden/>
          </w:rPr>
          <w:fldChar w:fldCharType="begin"/>
        </w:r>
        <w:r w:rsidR="00B66A6A">
          <w:rPr>
            <w:noProof/>
            <w:webHidden/>
          </w:rPr>
          <w:instrText xml:space="preserve"> PAGEREF _Toc511993646 \h </w:instrText>
        </w:r>
        <w:r w:rsidR="00D80C0D">
          <w:rPr>
            <w:noProof/>
            <w:webHidden/>
          </w:rPr>
        </w:r>
        <w:r w:rsidR="00D80C0D">
          <w:rPr>
            <w:noProof/>
            <w:webHidden/>
          </w:rPr>
          <w:fldChar w:fldCharType="separate"/>
        </w:r>
        <w:r w:rsidR="00B66A6A">
          <w:rPr>
            <w:noProof/>
            <w:webHidden/>
          </w:rPr>
          <w:t>11</w:t>
        </w:r>
        <w:r w:rsidR="00D80C0D">
          <w:rPr>
            <w:noProof/>
            <w:webHidden/>
          </w:rPr>
          <w:fldChar w:fldCharType="end"/>
        </w:r>
      </w:hyperlink>
    </w:p>
    <w:p w:rsidR="009F5790" w:rsidRPr="00F42082" w:rsidRDefault="00D80C0D" w:rsidP="00C409EE">
      <w:r w:rsidRPr="00F42082">
        <w:fldChar w:fldCharType="end"/>
      </w:r>
    </w:p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511993619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F13BDD" w:rsidRPr="00F13BDD">
        <w:t>BANKING EXAM PORTAL</w:t>
      </w:r>
      <w:bookmarkEnd w:id="5"/>
    </w:p>
    <w:p w:rsidR="009F5790" w:rsidRPr="009F5790" w:rsidRDefault="009F5790" w:rsidP="007C79F7">
      <w:pPr>
        <w:jc w:val="both"/>
      </w:pPr>
      <w:r w:rsidRPr="009F5790">
        <w:t xml:space="preserve">Use Case ID: </w:t>
      </w:r>
      <w:r w:rsidR="007C79F7">
        <w:t>BANK_EXAM_111</w:t>
      </w:r>
    </w:p>
    <w:p w:rsidR="009F5790" w:rsidRPr="009F5790" w:rsidRDefault="009F5790" w:rsidP="00C409EE">
      <w:pPr>
        <w:pStyle w:val="BodyText"/>
      </w:pPr>
    </w:p>
    <w:p w:rsidR="009F5790" w:rsidRPr="009F5790" w:rsidRDefault="009F5790" w:rsidP="00C409EE">
      <w:r w:rsidRPr="009F5790">
        <w:rPr>
          <w:b/>
        </w:rPr>
        <w:t>Brief Description:</w:t>
      </w:r>
      <w:r w:rsidRPr="009F5790">
        <w:t xml:space="preserve"> </w:t>
      </w:r>
      <w:r w:rsidR="000A4743">
        <w:t>This usecase shows</w:t>
      </w:r>
      <w:r w:rsidR="00763779">
        <w:t xml:space="preserve"> the process</w:t>
      </w:r>
      <w:r w:rsidR="004D595C">
        <w:t xml:space="preserve"> of using </w:t>
      </w:r>
      <w:r w:rsidR="003A4D41">
        <w:t>Banking Exam Portal</w:t>
      </w:r>
      <w:r w:rsidR="004D595C">
        <w:t xml:space="preserve"> for </w:t>
      </w:r>
      <w:r w:rsidR="003A4D41">
        <w:t>applying for various Banking Exams.</w:t>
      </w:r>
    </w:p>
    <w:p w:rsidR="009F5790" w:rsidRPr="009F5790" w:rsidRDefault="009F5790" w:rsidP="00C409EE"/>
    <w:p w:rsidR="009F5790" w:rsidRPr="009F5790" w:rsidRDefault="009F5790" w:rsidP="00C409EE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511993620"/>
      <w:r w:rsidRPr="009F5790">
        <w:t>Actor(s)</w:t>
      </w:r>
      <w:bookmarkEnd w:id="6"/>
      <w:bookmarkEnd w:id="7"/>
      <w:bookmarkEnd w:id="8"/>
      <w:bookmarkEnd w:id="9"/>
      <w:bookmarkEnd w:id="10"/>
    </w:p>
    <w:p w:rsidR="0007128F" w:rsidRPr="00EE618D" w:rsidRDefault="00EE618D" w:rsidP="00C409EE">
      <w:r>
        <w:t xml:space="preserve">              </w:t>
      </w:r>
      <w:r w:rsidR="004D595C">
        <w:t>1.</w:t>
      </w:r>
      <w:r w:rsidR="007E6C53">
        <w:t xml:space="preserve"> Admin.</w:t>
      </w:r>
    </w:p>
    <w:p w:rsidR="0007128F" w:rsidRDefault="004D595C" w:rsidP="00C409EE">
      <w:r>
        <w:t xml:space="preserve">              2.</w:t>
      </w:r>
      <w:r w:rsidR="007E6C53" w:rsidRPr="007E6C53">
        <w:t xml:space="preserve"> </w:t>
      </w:r>
      <w:r w:rsidR="000A4743">
        <w:t>User</w:t>
      </w:r>
    </w:p>
    <w:p w:rsidR="00365B2D" w:rsidRDefault="00365B2D" w:rsidP="00C409EE">
      <w:r>
        <w:t xml:space="preserve">              3.</w:t>
      </w:r>
      <w:r w:rsidR="005076BF">
        <w:t xml:space="preserve"> </w:t>
      </w:r>
      <w:r>
        <w:t>Bank Exam Portal</w:t>
      </w:r>
    </w:p>
    <w:p w:rsidR="00365B2D" w:rsidRPr="00EE618D" w:rsidRDefault="00365B2D" w:rsidP="00C409EE">
      <w:r>
        <w:tab/>
      </w:r>
    </w:p>
    <w:p w:rsidR="009F5790" w:rsidRPr="00EE618D" w:rsidRDefault="009F5790" w:rsidP="00C409EE"/>
    <w:p w:rsidR="0007128F" w:rsidRPr="00EE618D" w:rsidRDefault="009F5790" w:rsidP="00C409EE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511993621"/>
      <w:r w:rsidRPr="009F5790">
        <w:t>Preconditions</w:t>
      </w:r>
      <w:bookmarkEnd w:id="11"/>
      <w:bookmarkEnd w:id="12"/>
      <w:bookmarkEnd w:id="13"/>
      <w:bookmarkEnd w:id="14"/>
      <w:r w:rsidR="00940AFB">
        <w:t xml:space="preserve"> - Admin</w:t>
      </w:r>
      <w:r w:rsidR="004D595C">
        <w:t>.</w:t>
      </w:r>
      <w:bookmarkEnd w:id="15"/>
    </w:p>
    <w:p w:rsidR="00940AFB" w:rsidRDefault="0007128F" w:rsidP="00C409EE">
      <w:pPr>
        <w:rPr>
          <w:rFonts w:eastAsiaTheme="minorHAnsi"/>
          <w:lang w:eastAsia="en-US"/>
        </w:rPr>
      </w:pPr>
      <w:r w:rsidRPr="00EE618D">
        <w:t xml:space="preserve">               </w:t>
      </w:r>
      <w:r w:rsidR="00B737AB">
        <w:t>1</w:t>
      </w:r>
      <w:r w:rsidRPr="00EE618D">
        <w:t>.</w:t>
      </w:r>
      <w:r w:rsidR="00940AFB" w:rsidRPr="00940AFB">
        <w:rPr>
          <w:rFonts w:eastAsiaTheme="minorHAnsi"/>
          <w:lang w:eastAsia="en-US"/>
        </w:rPr>
        <w:t xml:space="preserve"> </w:t>
      </w:r>
      <w:r w:rsidR="00940AFB">
        <w:rPr>
          <w:rFonts w:eastAsiaTheme="minorHAnsi"/>
          <w:lang w:eastAsia="en-US"/>
        </w:rPr>
        <w:t>Administrator is an employee of a Banking Exam Portal company.</w:t>
      </w:r>
    </w:p>
    <w:p w:rsidR="00940AFB" w:rsidRDefault="00940AFB" w:rsidP="00C409EE">
      <w:pPr>
        <w:rPr>
          <w:rFonts w:eastAsiaTheme="minorHAnsi"/>
          <w:lang w:eastAsia="en-US"/>
        </w:rPr>
      </w:pPr>
      <w:r>
        <w:rPr>
          <w:rFonts w:ascii="SymbolMT" w:eastAsia="SymbolMT" w:cs="SymbolMT"/>
          <w:lang w:eastAsia="en-US"/>
        </w:rPr>
        <w:t xml:space="preserve">               </w:t>
      </w:r>
      <w:r>
        <w:rPr>
          <w:rFonts w:ascii="SymbolMT" w:eastAsia="SymbolMT" w:cs="SymbolMT" w:hint="eastAsia"/>
          <w:lang w:eastAsia="en-US"/>
        </w:rPr>
        <w:t>2.</w:t>
      </w:r>
      <w:r>
        <w:rPr>
          <w:rFonts w:ascii="SymbolMT" w:eastAsia="SymbolMT" w:cs="SymbolMT"/>
          <w:lang w:eastAsia="en-US"/>
        </w:rPr>
        <w:t xml:space="preserve"> </w:t>
      </w:r>
      <w:r>
        <w:rPr>
          <w:rFonts w:eastAsiaTheme="minorHAnsi"/>
          <w:lang w:eastAsia="en-US"/>
        </w:rPr>
        <w:t>Administrator has an access to the Banking Exam Portal Website.</w:t>
      </w:r>
    </w:p>
    <w:p w:rsidR="0007128F" w:rsidRPr="00940AFB" w:rsidRDefault="00940AFB" w:rsidP="00C409E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</w:t>
      </w:r>
      <w:r>
        <w:rPr>
          <w:rFonts w:ascii="SymbolMT" w:eastAsia="SymbolMT" w:cs="SymbolMT" w:hint="eastAsia"/>
          <w:sz w:val="22"/>
          <w:szCs w:val="22"/>
          <w:lang w:eastAsia="en-US"/>
        </w:rPr>
        <w:t>3.</w:t>
      </w:r>
      <w:r>
        <w:rPr>
          <w:rFonts w:ascii="SymbolMT" w:eastAsia="SymbolMT" w:cs="SymbolMT"/>
          <w:sz w:val="22"/>
          <w:szCs w:val="22"/>
          <w:lang w:eastAsia="en-US"/>
        </w:rPr>
        <w:t xml:space="preserve"> </w:t>
      </w:r>
      <w:r>
        <w:rPr>
          <w:rFonts w:eastAsiaTheme="minorHAnsi"/>
          <w:lang w:eastAsia="en-US"/>
        </w:rPr>
        <w:t>Administrator has a valid user id and a password.</w:t>
      </w:r>
    </w:p>
    <w:p w:rsidR="009F5790" w:rsidRPr="009F5790" w:rsidRDefault="0007128F" w:rsidP="00C409EE">
      <w:r w:rsidRPr="00EE618D">
        <w:t xml:space="preserve">              </w:t>
      </w:r>
    </w:p>
    <w:p w:rsidR="009F5790" w:rsidRPr="009F5790" w:rsidRDefault="009F5790" w:rsidP="00C409EE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11993622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9F5790" w:rsidRDefault="009F5790" w:rsidP="00C409EE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511993623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513662" w:rsidRPr="001C4D77" w:rsidRDefault="00CE228C" w:rsidP="00C409EE">
      <w:pPr>
        <w:pStyle w:val="StyleHeading2Sub-headingH2ChapterNumberAppendixLetterchnh"/>
      </w:pPr>
      <w:r>
        <w:t xml:space="preserve">   </w:t>
      </w:r>
    </w:p>
    <w:p w:rsidR="00513662" w:rsidRDefault="00866B9E" w:rsidP="00C409EE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496BF8">
        <w:t>Successful login.</w:t>
      </w:r>
    </w:p>
    <w:p w:rsidR="00B06D65" w:rsidRDefault="00B06D65" w:rsidP="00C409EE">
      <w:pPr>
        <w:pStyle w:val="Footer"/>
      </w:pPr>
    </w:p>
    <w:p w:rsidR="009F5790" w:rsidRDefault="00496BF8" w:rsidP="00E92FBB">
      <w:pPr>
        <w:pStyle w:val="ListParagraph"/>
        <w:numPr>
          <w:ilvl w:val="0"/>
          <w:numId w:val="7"/>
        </w:numPr>
      </w:pPr>
      <w:r w:rsidRPr="00496BF8">
        <w:t xml:space="preserve">Administrator visits the </w:t>
      </w:r>
      <w:r w:rsidR="000A4743">
        <w:t>website</w:t>
      </w:r>
      <w:r>
        <w:t xml:space="preserve"> </w:t>
      </w:r>
      <w:r w:rsidRPr="00496BF8">
        <w:rPr>
          <w:b/>
          <w:bCs/>
        </w:rPr>
        <w:t xml:space="preserve">www.bankersjob.com/exam </w:t>
      </w:r>
      <w:r w:rsidR="000A4743">
        <w:t xml:space="preserve">using </w:t>
      </w:r>
      <w:r w:rsidRPr="00496BF8">
        <w:t>browser.</w:t>
      </w:r>
    </w:p>
    <w:p w:rsidR="00496BF8" w:rsidRDefault="000A4743" w:rsidP="00E92FBB">
      <w:pPr>
        <w:pStyle w:val="ListParagraph"/>
        <w:numPr>
          <w:ilvl w:val="0"/>
          <w:numId w:val="7"/>
        </w:numPr>
      </w:pPr>
      <w:r>
        <w:t xml:space="preserve">Administrator enters </w:t>
      </w:r>
      <w:r w:rsidR="00496BF8">
        <w:t xml:space="preserve"> user-id and password</w:t>
      </w:r>
      <w:r w:rsidR="00F5118D">
        <w:t>.</w:t>
      </w:r>
    </w:p>
    <w:p w:rsidR="00496BF8" w:rsidRDefault="00496BF8" w:rsidP="00E92FBB">
      <w:pPr>
        <w:pStyle w:val="ListParagraph"/>
        <w:numPr>
          <w:ilvl w:val="0"/>
          <w:numId w:val="7"/>
        </w:numPr>
      </w:pPr>
      <w:r>
        <w:t>Administrator clicks submit button.</w:t>
      </w:r>
    </w:p>
    <w:p w:rsidR="00496BF8" w:rsidRDefault="00496BF8" w:rsidP="00E92FBB">
      <w:pPr>
        <w:pStyle w:val="ListParagraph"/>
        <w:numPr>
          <w:ilvl w:val="0"/>
          <w:numId w:val="7"/>
        </w:numPr>
      </w:pPr>
      <w:r>
        <w:t>On successful login, Admin home page is displayed.</w:t>
      </w:r>
    </w:p>
    <w:p w:rsidR="00F5118D" w:rsidRDefault="00F5118D" w:rsidP="00C409EE"/>
    <w:p w:rsidR="00F5118D" w:rsidRDefault="00F5118D" w:rsidP="00C409EE">
      <w:r w:rsidRPr="009F5790">
        <w:rPr>
          <w:b/>
        </w:rPr>
        <w:t xml:space="preserve">Name: </w:t>
      </w:r>
      <w:r>
        <w:t>Adding an Exam</w:t>
      </w:r>
    </w:p>
    <w:p w:rsidR="00F5118D" w:rsidRDefault="00F5118D" w:rsidP="00C409EE"/>
    <w:p w:rsidR="00F5118D" w:rsidRDefault="000A4743" w:rsidP="00E92FBB">
      <w:pPr>
        <w:pStyle w:val="ListParagraph"/>
        <w:numPr>
          <w:ilvl w:val="0"/>
          <w:numId w:val="13"/>
        </w:numPr>
      </w:pPr>
      <w:r>
        <w:t>Admin</w:t>
      </w:r>
      <w:r w:rsidR="00F5118D" w:rsidRPr="00F5118D">
        <w:t xml:space="preserve"> clicks on the Add Exam Details link</w:t>
      </w:r>
      <w:r w:rsidR="00F5118D">
        <w:t xml:space="preserve"> </w:t>
      </w:r>
      <w:r>
        <w:t>available in</w:t>
      </w:r>
      <w:r w:rsidR="00F5118D" w:rsidRPr="00F5118D">
        <w:t xml:space="preserve"> Home Page</w:t>
      </w:r>
      <w:r w:rsidR="00F5118D">
        <w:t>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 xml:space="preserve">Admin </w:t>
      </w:r>
      <w:r w:rsidR="000314E1">
        <w:t>enters</w:t>
      </w:r>
      <w:r>
        <w:t xml:space="preserve"> exam name.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>Admin enters exam code Bank name.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>Admin selects online registration commencement date.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>Admin selects online registration closure date.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>Admin selects exam date.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>Admin add description about exam.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lastRenderedPageBreak/>
        <w:t>Admin adds Exam fees payable.</w:t>
      </w:r>
    </w:p>
    <w:p w:rsidR="00F5118D" w:rsidRDefault="00F5118D" w:rsidP="00E92FBB">
      <w:pPr>
        <w:pStyle w:val="ListParagraph"/>
        <w:numPr>
          <w:ilvl w:val="0"/>
          <w:numId w:val="13"/>
        </w:numPr>
      </w:pPr>
      <w:r>
        <w:t>Admin clicks on submit button.</w:t>
      </w:r>
    </w:p>
    <w:p w:rsidR="001E4CBF" w:rsidRDefault="001E4CBF" w:rsidP="00E92FBB">
      <w:pPr>
        <w:pStyle w:val="ListParagraph"/>
        <w:numPr>
          <w:ilvl w:val="0"/>
          <w:numId w:val="13"/>
        </w:numPr>
      </w:pPr>
      <w:r>
        <w:t>System displays the message ”Exam Added Successfully”.</w:t>
      </w:r>
    </w:p>
    <w:p w:rsidR="001E4CBF" w:rsidRPr="009F5790" w:rsidRDefault="001E4CBF" w:rsidP="00C409EE">
      <w:pPr>
        <w:pStyle w:val="ListParagraph"/>
      </w:pPr>
    </w:p>
    <w:p w:rsidR="002A46FA" w:rsidRDefault="00B6375A" w:rsidP="00C409EE">
      <w:r>
        <w:t xml:space="preserve"> </w:t>
      </w:r>
    </w:p>
    <w:p w:rsidR="001E4CBF" w:rsidRDefault="009F5790" w:rsidP="00E92FBB">
      <w:pPr>
        <w:pStyle w:val="StyleHeading2Sub-headingH2ChapterNumberAppendixLetterchnh"/>
        <w:numPr>
          <w:ilvl w:val="1"/>
          <w:numId w:val="6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511993624"/>
      <w:r w:rsidRPr="009F5790">
        <w:t>Alternative Flow</w:t>
      </w:r>
      <w:bookmarkEnd w:id="27"/>
      <w:bookmarkEnd w:id="28"/>
      <w:bookmarkEnd w:id="29"/>
      <w:bookmarkEnd w:id="30"/>
      <w:bookmarkEnd w:id="31"/>
      <w:bookmarkEnd w:id="32"/>
      <w:bookmarkEnd w:id="33"/>
      <w:r w:rsidR="001E4CBF">
        <w:t>s</w:t>
      </w:r>
      <w:bookmarkEnd w:id="34"/>
    </w:p>
    <w:p w:rsidR="009F5790" w:rsidRDefault="001E4CBF" w:rsidP="00C409EE">
      <w:pPr>
        <w:pStyle w:val="StyleHeading2Sub-headingH2ChapterNumberAppendixLetterchnh"/>
      </w:pPr>
      <w:bookmarkStart w:id="35" w:name="_Toc511993625"/>
      <w:r>
        <w:t>Alternate Flow 1: Successful Exam Addition</w:t>
      </w:r>
      <w:bookmarkEnd w:id="35"/>
    </w:p>
    <w:p w:rsidR="001E4CBF" w:rsidRDefault="001E4CBF" w:rsidP="00C409EE">
      <w:pPr>
        <w:pStyle w:val="StyleHeading2Sub-headingH2ChapterNumberAppendixLetterchnh"/>
      </w:pPr>
    </w:p>
    <w:p w:rsidR="00251520" w:rsidRDefault="001E4CBF" w:rsidP="00C409EE">
      <w:bookmarkStart w:id="36" w:name="_Toc141844800"/>
      <w:bookmarkStart w:id="37" w:name="_Toc143500967"/>
      <w:bookmarkStart w:id="38" w:name="_Toc144299918"/>
      <w:bookmarkStart w:id="39" w:name="_Toc145125005"/>
      <w:r>
        <w:rPr>
          <w:b/>
        </w:rPr>
        <w:t xml:space="preserve">    </w:t>
      </w:r>
      <w:r w:rsidR="00251520" w:rsidRPr="009F5790">
        <w:rPr>
          <w:b/>
        </w:rPr>
        <w:t xml:space="preserve">Name: </w:t>
      </w:r>
      <w:r w:rsidR="00251520">
        <w:t>Adding an Exam</w:t>
      </w:r>
    </w:p>
    <w:p w:rsidR="00251520" w:rsidRDefault="00251520" w:rsidP="00C409EE"/>
    <w:p w:rsidR="00251520" w:rsidRDefault="00251520" w:rsidP="00E92FBB">
      <w:pPr>
        <w:pStyle w:val="ListParagraph"/>
        <w:numPr>
          <w:ilvl w:val="0"/>
          <w:numId w:val="14"/>
        </w:numPr>
      </w:pPr>
      <w:r w:rsidRPr="00F5118D">
        <w:t>Administrator clicks on the Add Exam Details link</w:t>
      </w:r>
      <w:r>
        <w:t xml:space="preserve"> </w:t>
      </w:r>
      <w:r w:rsidRPr="00F5118D">
        <w:t>available on the Admin Home Page</w:t>
      </w:r>
      <w:r>
        <w:t>.</w:t>
      </w:r>
    </w:p>
    <w:p w:rsidR="00251520" w:rsidRDefault="00251520" w:rsidP="00E92FBB">
      <w:pPr>
        <w:pStyle w:val="ListParagraph"/>
        <w:numPr>
          <w:ilvl w:val="0"/>
          <w:numId w:val="14"/>
        </w:numPr>
      </w:pPr>
      <w:r>
        <w:t xml:space="preserve">Admin </w:t>
      </w:r>
      <w:r w:rsidR="000314E1">
        <w:t>enters</w:t>
      </w:r>
      <w:r>
        <w:t xml:space="preserve"> exam name.</w:t>
      </w:r>
    </w:p>
    <w:p w:rsidR="00251520" w:rsidRDefault="00251520" w:rsidP="00E92FBB">
      <w:pPr>
        <w:pStyle w:val="ListParagraph"/>
        <w:numPr>
          <w:ilvl w:val="0"/>
          <w:numId w:val="14"/>
        </w:numPr>
      </w:pPr>
      <w:r>
        <w:t>Admin changes exam code Bank name.</w:t>
      </w:r>
    </w:p>
    <w:p w:rsidR="00251520" w:rsidRDefault="00251520" w:rsidP="00E92FBB">
      <w:pPr>
        <w:pStyle w:val="ListParagraph"/>
        <w:numPr>
          <w:ilvl w:val="0"/>
          <w:numId w:val="14"/>
        </w:numPr>
      </w:pPr>
      <w:r>
        <w:t>Admin selects online registration commencement date.</w:t>
      </w:r>
    </w:p>
    <w:p w:rsidR="00251520" w:rsidRDefault="00251520" w:rsidP="00E92FBB">
      <w:pPr>
        <w:pStyle w:val="ListParagraph"/>
        <w:numPr>
          <w:ilvl w:val="0"/>
          <w:numId w:val="14"/>
        </w:numPr>
      </w:pPr>
      <w:r>
        <w:t>Admin selects online registration closure date.</w:t>
      </w:r>
    </w:p>
    <w:p w:rsidR="00251520" w:rsidRDefault="00251520" w:rsidP="00E92FBB">
      <w:pPr>
        <w:pStyle w:val="ListParagraph"/>
        <w:numPr>
          <w:ilvl w:val="0"/>
          <w:numId w:val="14"/>
        </w:numPr>
      </w:pPr>
      <w:r>
        <w:t>Admin selects exam date.</w:t>
      </w:r>
    </w:p>
    <w:p w:rsidR="00251520" w:rsidRDefault="00251520" w:rsidP="00E92FBB">
      <w:pPr>
        <w:pStyle w:val="ListParagraph"/>
        <w:numPr>
          <w:ilvl w:val="0"/>
          <w:numId w:val="14"/>
        </w:numPr>
      </w:pPr>
      <w:r>
        <w:t>Admin add description about exam.</w:t>
      </w:r>
    </w:p>
    <w:p w:rsidR="006A2465" w:rsidRDefault="00251520" w:rsidP="00E92FBB">
      <w:pPr>
        <w:pStyle w:val="ListParagraph"/>
        <w:numPr>
          <w:ilvl w:val="0"/>
          <w:numId w:val="14"/>
        </w:numPr>
      </w:pPr>
      <w:r>
        <w:t>Admin adds Exam fees payable.</w:t>
      </w:r>
    </w:p>
    <w:p w:rsidR="001E4CBF" w:rsidRDefault="001E4CBF" w:rsidP="00E92FBB">
      <w:pPr>
        <w:pStyle w:val="ListParagraph"/>
        <w:numPr>
          <w:ilvl w:val="0"/>
          <w:numId w:val="14"/>
        </w:numPr>
      </w:pPr>
      <w:r>
        <w:t>System displays the message ”Exam Added Successfully”.</w:t>
      </w:r>
    </w:p>
    <w:p w:rsidR="001E4CBF" w:rsidRDefault="001E4CBF" w:rsidP="00C409EE"/>
    <w:p w:rsidR="00B67E7B" w:rsidRDefault="00B67E7B" w:rsidP="00C409EE">
      <w:pPr>
        <w:pStyle w:val="Caption"/>
      </w:pPr>
    </w:p>
    <w:p w:rsidR="001E4CBF" w:rsidRDefault="001E4CBF" w:rsidP="00C409EE">
      <w:pPr>
        <w:pStyle w:val="StyleHeading2Sub-headingH2ChapterNumberAppendixLetterchnh"/>
      </w:pPr>
      <w:bookmarkStart w:id="40" w:name="_Toc511993626"/>
      <w:r>
        <w:t>Alternate Flow 2: Successful Exam Addition</w:t>
      </w:r>
      <w:bookmarkEnd w:id="40"/>
    </w:p>
    <w:p w:rsidR="001E4CBF" w:rsidRDefault="001E4CBF" w:rsidP="00C409EE"/>
    <w:p w:rsidR="001E4CBF" w:rsidRDefault="001E4CBF" w:rsidP="00C409EE"/>
    <w:p w:rsidR="001E4CBF" w:rsidRDefault="001E4CBF" w:rsidP="00C409EE">
      <w:r>
        <w:rPr>
          <w:b/>
        </w:rPr>
        <w:t xml:space="preserve">     </w:t>
      </w:r>
      <w:r w:rsidRPr="009F5790">
        <w:rPr>
          <w:b/>
        </w:rPr>
        <w:t xml:space="preserve">Name: </w:t>
      </w:r>
      <w:r>
        <w:t>Adding an Exam</w:t>
      </w:r>
    </w:p>
    <w:p w:rsidR="001E4CBF" w:rsidRDefault="001E4CBF" w:rsidP="00C409EE"/>
    <w:p w:rsidR="001E4CBF" w:rsidRDefault="001E4CBF" w:rsidP="00E92FBB">
      <w:pPr>
        <w:pStyle w:val="ListParagraph"/>
        <w:numPr>
          <w:ilvl w:val="0"/>
          <w:numId w:val="15"/>
        </w:numPr>
      </w:pPr>
      <w:r w:rsidRPr="00F5118D">
        <w:t>Administrator clicks on the Add Exam Details link</w:t>
      </w:r>
      <w:r>
        <w:t xml:space="preserve"> </w:t>
      </w:r>
      <w:r w:rsidRPr="00F5118D">
        <w:t>available on the Admin Home Page</w:t>
      </w:r>
      <w:r>
        <w:t>.</w:t>
      </w:r>
    </w:p>
    <w:p w:rsidR="001E4CBF" w:rsidRDefault="000314E1" w:rsidP="00E92FBB">
      <w:pPr>
        <w:pStyle w:val="ListParagraph"/>
        <w:numPr>
          <w:ilvl w:val="0"/>
          <w:numId w:val="15"/>
        </w:numPr>
      </w:pPr>
      <w:r>
        <w:t>Admin enters</w:t>
      </w:r>
      <w:r w:rsidR="001E4CBF">
        <w:t>exam name.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Admin enters exam code Bank name.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Admin selects online registration commencement date.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Admin selects online registration closure date.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Admin change exam date.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Admin add description about exam.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Admin adds Exam fees payable.</w:t>
      </w:r>
    </w:p>
    <w:p w:rsidR="001E4CBF" w:rsidRDefault="001E4CBF" w:rsidP="00E92FBB">
      <w:pPr>
        <w:pStyle w:val="ListParagraph"/>
        <w:numPr>
          <w:ilvl w:val="0"/>
          <w:numId w:val="15"/>
        </w:numPr>
      </w:pPr>
      <w:r>
        <w:t>System displays the message ”Exam Added Successfully”.</w:t>
      </w:r>
    </w:p>
    <w:p w:rsidR="001E4CBF" w:rsidRPr="001E4CBF" w:rsidRDefault="001E4CBF" w:rsidP="00C409EE"/>
    <w:p w:rsidR="006B004A" w:rsidRDefault="006B004A" w:rsidP="00C409EE">
      <w:pPr>
        <w:pStyle w:val="StyleHeading2Sub-headingH2ChapterNumberAppendixLetterchnh"/>
      </w:pPr>
    </w:p>
    <w:p w:rsidR="006B004A" w:rsidRDefault="006B004A" w:rsidP="00C409EE">
      <w:pPr>
        <w:pStyle w:val="StyleHeading2Sub-headingH2ChapterNumberAppendixLetterchnh"/>
      </w:pPr>
    </w:p>
    <w:p w:rsidR="00AF20B3" w:rsidRDefault="00BF4C33" w:rsidP="00C409EE">
      <w:pPr>
        <w:pStyle w:val="StyleHeading2Sub-headingH2ChapterNumberAppendixLetterchnh"/>
      </w:pPr>
      <w:bookmarkStart w:id="41" w:name="_Toc511993627"/>
      <w:r>
        <w:t>Exceptional Flow</w:t>
      </w:r>
      <w:bookmarkEnd w:id="41"/>
      <w:r w:rsidR="00AF20B3" w:rsidRPr="009F5790">
        <w:t xml:space="preserve"> </w:t>
      </w:r>
    </w:p>
    <w:p w:rsidR="000314E1" w:rsidRDefault="000314E1" w:rsidP="00C409EE">
      <w:pPr>
        <w:pStyle w:val="StyleHeading2Sub-headingH2ChapterNumberAppendixLetterchnh"/>
      </w:pPr>
      <w:bookmarkStart w:id="42" w:name="_Toc511993628"/>
      <w:r>
        <w:t>Exceptional Flow 1: Unsuccessful Exam Addition</w:t>
      </w:r>
      <w:bookmarkEnd w:id="42"/>
    </w:p>
    <w:p w:rsidR="000314E1" w:rsidRDefault="000314E1" w:rsidP="00C409EE">
      <w:pPr>
        <w:rPr>
          <w:lang w:val="en-GB" w:eastAsia="en-US"/>
        </w:rPr>
      </w:pPr>
    </w:p>
    <w:p w:rsidR="00204F16" w:rsidRDefault="00204F16" w:rsidP="00C409EE">
      <w:r>
        <w:t xml:space="preserve">     </w:t>
      </w:r>
      <w:r w:rsidRPr="000314E1">
        <w:rPr>
          <w:b/>
        </w:rPr>
        <w:t>Name</w:t>
      </w:r>
      <w:r w:rsidRPr="009F5790">
        <w:t xml:space="preserve">: </w:t>
      </w:r>
      <w:r>
        <w:t>Adding an Exam</w:t>
      </w:r>
    </w:p>
    <w:p w:rsidR="00204F16" w:rsidRDefault="00204F16" w:rsidP="00C409EE"/>
    <w:p w:rsidR="00204F16" w:rsidRDefault="000A4743" w:rsidP="00E92FBB">
      <w:pPr>
        <w:pStyle w:val="ListParagraph"/>
        <w:numPr>
          <w:ilvl w:val="0"/>
          <w:numId w:val="17"/>
        </w:numPr>
      </w:pPr>
      <w:r>
        <w:t>Admin</w:t>
      </w:r>
      <w:r w:rsidR="00204F16" w:rsidRPr="00F5118D">
        <w:t xml:space="preserve"> clicks on the Add Exam Details link</w:t>
      </w:r>
      <w:r w:rsidR="00204F16">
        <w:t xml:space="preserve"> </w:t>
      </w:r>
      <w:r w:rsidR="00204F16" w:rsidRPr="00F5118D">
        <w:t>available on the Admin Home Page</w:t>
      </w:r>
      <w:r w:rsidR="00204F16">
        <w:t>.</w:t>
      </w:r>
    </w:p>
    <w:p w:rsidR="00204F16" w:rsidRDefault="000314E1" w:rsidP="00E92FBB">
      <w:pPr>
        <w:pStyle w:val="ListParagraph"/>
        <w:numPr>
          <w:ilvl w:val="0"/>
          <w:numId w:val="17"/>
        </w:numPr>
      </w:pPr>
      <w:r>
        <w:t xml:space="preserve">Admin </w:t>
      </w:r>
      <w:r w:rsidR="009226E6">
        <w:t>leaves</w:t>
      </w:r>
      <w:r w:rsidR="00204F16">
        <w:t xml:space="preserve"> exam name</w:t>
      </w:r>
      <w:r w:rsidR="009226E6">
        <w:t xml:space="preserve"> blank</w:t>
      </w:r>
      <w:r w:rsidR="00204F16">
        <w:t>.</w:t>
      </w:r>
    </w:p>
    <w:p w:rsidR="00204F16" w:rsidRDefault="00204F16" w:rsidP="00E92FBB">
      <w:pPr>
        <w:pStyle w:val="ListParagraph"/>
        <w:numPr>
          <w:ilvl w:val="0"/>
          <w:numId w:val="17"/>
        </w:numPr>
      </w:pPr>
      <w:r>
        <w:t>Admin enters exam code Bank name.</w:t>
      </w:r>
    </w:p>
    <w:p w:rsidR="00204F16" w:rsidRDefault="00204F16" w:rsidP="00E92FBB">
      <w:pPr>
        <w:pStyle w:val="ListParagraph"/>
        <w:numPr>
          <w:ilvl w:val="0"/>
          <w:numId w:val="17"/>
        </w:numPr>
      </w:pPr>
      <w:r>
        <w:t>Admin selects online registration commencement date.</w:t>
      </w:r>
    </w:p>
    <w:p w:rsidR="00204F16" w:rsidRDefault="00204F16" w:rsidP="00E92FBB">
      <w:pPr>
        <w:pStyle w:val="ListParagraph"/>
        <w:numPr>
          <w:ilvl w:val="0"/>
          <w:numId w:val="17"/>
        </w:numPr>
      </w:pPr>
      <w:r>
        <w:t>Admin selects online registration closure date.</w:t>
      </w:r>
    </w:p>
    <w:p w:rsidR="00204F16" w:rsidRDefault="00204F16" w:rsidP="00E92FBB">
      <w:pPr>
        <w:pStyle w:val="ListParagraph"/>
        <w:numPr>
          <w:ilvl w:val="0"/>
          <w:numId w:val="17"/>
        </w:numPr>
      </w:pPr>
      <w:r>
        <w:t xml:space="preserve">Admin </w:t>
      </w:r>
      <w:r w:rsidR="00240BA6">
        <w:t>enters</w:t>
      </w:r>
      <w:r>
        <w:t xml:space="preserve"> exam date.</w:t>
      </w:r>
    </w:p>
    <w:p w:rsidR="00204F16" w:rsidRDefault="00204F16" w:rsidP="00E92FBB">
      <w:pPr>
        <w:pStyle w:val="ListParagraph"/>
        <w:numPr>
          <w:ilvl w:val="0"/>
          <w:numId w:val="17"/>
        </w:numPr>
      </w:pPr>
      <w:r>
        <w:t>Admin add description about exam.</w:t>
      </w:r>
    </w:p>
    <w:p w:rsidR="00204F16" w:rsidRDefault="00204F16" w:rsidP="00E92FBB">
      <w:pPr>
        <w:pStyle w:val="ListParagraph"/>
        <w:numPr>
          <w:ilvl w:val="0"/>
          <w:numId w:val="17"/>
        </w:numPr>
      </w:pPr>
      <w:r>
        <w:t>Admin adds Exam fees payable.</w:t>
      </w:r>
    </w:p>
    <w:p w:rsidR="007C6A67" w:rsidRDefault="007C6A67" w:rsidP="00E92FBB">
      <w:pPr>
        <w:pStyle w:val="ListParagraph"/>
        <w:numPr>
          <w:ilvl w:val="0"/>
          <w:numId w:val="17"/>
        </w:numPr>
      </w:pPr>
      <w:r>
        <w:t>System displays the message ”Exam Name is Blank”.</w:t>
      </w:r>
    </w:p>
    <w:p w:rsidR="00240BA6" w:rsidRDefault="00240BA6" w:rsidP="00C409EE">
      <w:pPr>
        <w:pStyle w:val="StyleHeading2Sub-headingH2ChapterNumberAppendixLetterchnh"/>
      </w:pPr>
      <w:bookmarkStart w:id="43" w:name="_Toc511993629"/>
      <w:r>
        <w:t>Exceptional Flow 2: Unsuccessful Exam Addition</w:t>
      </w:r>
      <w:r w:rsidR="00C409EE">
        <w:t xml:space="preserve"> due to invalid date</w:t>
      </w:r>
      <w:bookmarkEnd w:id="43"/>
    </w:p>
    <w:p w:rsidR="00240BA6" w:rsidRDefault="00240BA6" w:rsidP="00C409EE">
      <w:pPr>
        <w:rPr>
          <w:lang w:val="en-GB" w:eastAsia="en-US"/>
        </w:rPr>
      </w:pPr>
    </w:p>
    <w:p w:rsidR="00240BA6" w:rsidRDefault="00240BA6" w:rsidP="00C409EE">
      <w:r>
        <w:t xml:space="preserve">     </w:t>
      </w:r>
      <w:r w:rsidRPr="000314E1">
        <w:rPr>
          <w:b/>
        </w:rPr>
        <w:t>Name</w:t>
      </w:r>
      <w:r w:rsidRPr="009F5790">
        <w:t xml:space="preserve">: </w:t>
      </w:r>
      <w:r>
        <w:t>Adding an Exam</w:t>
      </w:r>
    </w:p>
    <w:p w:rsidR="00240BA6" w:rsidRDefault="00240BA6" w:rsidP="00C409EE"/>
    <w:p w:rsidR="00240BA6" w:rsidRDefault="00240BA6" w:rsidP="00E92FBB">
      <w:pPr>
        <w:pStyle w:val="ListParagraph"/>
        <w:numPr>
          <w:ilvl w:val="0"/>
          <w:numId w:val="16"/>
        </w:numPr>
      </w:pPr>
      <w:r w:rsidRPr="00F5118D">
        <w:t>Administrator clicks on the Add Exam Details link</w:t>
      </w:r>
      <w:r>
        <w:t xml:space="preserve"> </w:t>
      </w:r>
      <w:r w:rsidRPr="00F5118D">
        <w:t>available on the Admin Home Page</w:t>
      </w:r>
      <w:r>
        <w:t>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>Admin enters exam name.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>Admin enters exam code Bank name.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>Admin selects online registration commencement date.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>Admin selects online registration closure date.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 xml:space="preserve">Admin </w:t>
      </w:r>
      <w:r w:rsidR="007C6A67">
        <w:t>enters invalid</w:t>
      </w:r>
      <w:r>
        <w:t xml:space="preserve"> exam date.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>Admin add description about exam.</w:t>
      </w:r>
    </w:p>
    <w:p w:rsidR="00240BA6" w:rsidRDefault="00240BA6" w:rsidP="00E92FBB">
      <w:pPr>
        <w:pStyle w:val="ListParagraph"/>
        <w:numPr>
          <w:ilvl w:val="0"/>
          <w:numId w:val="16"/>
        </w:numPr>
      </w:pPr>
      <w:r>
        <w:t>Admin adds Exam fees payable.</w:t>
      </w:r>
    </w:p>
    <w:p w:rsidR="00AF20B3" w:rsidRDefault="007C6A67" w:rsidP="00E92FBB">
      <w:pPr>
        <w:pStyle w:val="ListParagraph"/>
        <w:numPr>
          <w:ilvl w:val="0"/>
          <w:numId w:val="16"/>
        </w:numPr>
      </w:pPr>
      <w:r>
        <w:t>System displays the message ”Invalid Exam Date”.</w:t>
      </w:r>
    </w:p>
    <w:p w:rsidR="00C409EE" w:rsidRDefault="00C409EE" w:rsidP="00C409EE"/>
    <w:p w:rsidR="00C409EE" w:rsidRDefault="00C409EE" w:rsidP="00C409EE">
      <w:pPr>
        <w:pStyle w:val="StyleHeading2Sub-headingH2ChapterNumberAppendixLetterchnh"/>
      </w:pPr>
      <w:bookmarkStart w:id="44" w:name="_Toc458764038"/>
      <w:bookmarkStart w:id="45" w:name="_Toc511993630"/>
      <w:r>
        <w:t>Exception Flow 3: Web Server Down</w:t>
      </w:r>
      <w:bookmarkEnd w:id="44"/>
      <w:bookmarkEnd w:id="45"/>
    </w:p>
    <w:p w:rsidR="00C409EE" w:rsidRDefault="00C409EE" w:rsidP="00C409EE"/>
    <w:p w:rsidR="00C409EE" w:rsidRDefault="00C409EE" w:rsidP="00C409EE">
      <w:r>
        <w:t xml:space="preserve">     </w:t>
      </w:r>
      <w:r w:rsidRPr="000314E1">
        <w:rPr>
          <w:b/>
        </w:rPr>
        <w:t>Name</w:t>
      </w:r>
      <w:r w:rsidRPr="009F5790">
        <w:t xml:space="preserve">: </w:t>
      </w:r>
      <w:r>
        <w:t>Adding an Exam</w:t>
      </w:r>
    </w:p>
    <w:p w:rsidR="00C409EE" w:rsidRDefault="00C409EE" w:rsidP="00C409EE"/>
    <w:p w:rsidR="00C409EE" w:rsidRDefault="00C409EE" w:rsidP="00E92FBB">
      <w:pPr>
        <w:pStyle w:val="ListParagraph"/>
        <w:numPr>
          <w:ilvl w:val="0"/>
          <w:numId w:val="18"/>
        </w:numPr>
      </w:pPr>
      <w:r w:rsidRPr="00F5118D">
        <w:t>Administrator clicks on the Add Exam Details link</w:t>
      </w:r>
      <w:r>
        <w:t xml:space="preserve"> </w:t>
      </w:r>
      <w:r w:rsidRPr="00F5118D">
        <w:t>available on the Admin Home Page</w:t>
      </w:r>
      <w:r>
        <w:t>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enters exam name.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enters exam code Bank name.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selects online registration commencement date.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selects online registration closure date.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enters exam date.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add description about exam.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t>Admin adds Exam fees payable.</w:t>
      </w:r>
    </w:p>
    <w:p w:rsidR="00C409EE" w:rsidRDefault="00C409EE" w:rsidP="00E92FBB">
      <w:pPr>
        <w:pStyle w:val="ListParagraph"/>
        <w:numPr>
          <w:ilvl w:val="0"/>
          <w:numId w:val="18"/>
        </w:numPr>
      </w:pPr>
      <w:r>
        <w:lastRenderedPageBreak/>
        <w:t>The system displays an error message regarding web server unavailability problem.</w:t>
      </w:r>
    </w:p>
    <w:p w:rsidR="00C409EE" w:rsidRDefault="00C409EE" w:rsidP="00C409EE"/>
    <w:p w:rsidR="00C409EE" w:rsidRDefault="00C409EE" w:rsidP="00C409EE">
      <w:pPr>
        <w:pStyle w:val="StyleHeading2Sub-headingH2ChapterNumberAppendixLetterchnh"/>
      </w:pPr>
      <w:bookmarkStart w:id="46" w:name="_Toc458764039"/>
      <w:bookmarkStart w:id="47" w:name="_Toc511993631"/>
      <w:r>
        <w:t>Exception Flow 4: Database Connectivity Error</w:t>
      </w:r>
      <w:bookmarkEnd w:id="46"/>
      <w:bookmarkEnd w:id="47"/>
    </w:p>
    <w:p w:rsidR="00C409EE" w:rsidRDefault="00C409EE" w:rsidP="00C409EE"/>
    <w:p w:rsidR="00C409EE" w:rsidRDefault="00C409EE" w:rsidP="00C409EE">
      <w:r w:rsidRPr="000314E1">
        <w:rPr>
          <w:b/>
        </w:rPr>
        <w:t>Name</w:t>
      </w:r>
      <w:r w:rsidRPr="009F5790">
        <w:t xml:space="preserve">: </w:t>
      </w:r>
      <w:r>
        <w:t>Adding an Exam</w:t>
      </w:r>
    </w:p>
    <w:p w:rsidR="00C409EE" w:rsidRDefault="00C409EE" w:rsidP="00C409EE"/>
    <w:p w:rsidR="00C409EE" w:rsidRDefault="00C409EE" w:rsidP="00E92FBB">
      <w:pPr>
        <w:pStyle w:val="ListParagraph"/>
        <w:numPr>
          <w:ilvl w:val="0"/>
          <w:numId w:val="19"/>
        </w:numPr>
      </w:pPr>
      <w:r w:rsidRPr="00F5118D">
        <w:t>Administrator clicks on the Add Exam Details link</w:t>
      </w:r>
      <w:r>
        <w:t xml:space="preserve"> </w:t>
      </w:r>
      <w:r w:rsidRPr="00F5118D">
        <w:t>available on the Admin Home Page</w:t>
      </w:r>
      <w:r>
        <w:t>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enters exam name.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enters exam code Bank name.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selects online registration commencement date.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selects online registration closure date.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enters exam date.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add description about exam.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Admin adds Exam fees payable.</w:t>
      </w:r>
    </w:p>
    <w:p w:rsidR="00C409EE" w:rsidRDefault="00C409EE" w:rsidP="00E92FBB">
      <w:pPr>
        <w:pStyle w:val="ListParagraph"/>
        <w:numPr>
          <w:ilvl w:val="0"/>
          <w:numId w:val="19"/>
        </w:numPr>
      </w:pPr>
      <w:r>
        <w:t>The system displays an error message regarding database connectivity problem.</w:t>
      </w:r>
    </w:p>
    <w:p w:rsidR="00C409EE" w:rsidRDefault="00C409EE" w:rsidP="00C409EE"/>
    <w:p w:rsidR="00C409EE" w:rsidRDefault="00C409EE" w:rsidP="00C409EE">
      <w:pPr>
        <w:pStyle w:val="StyleHeading2Sub-headingH2ChapterNumberAppendixLetterchnh"/>
      </w:pPr>
      <w:bookmarkStart w:id="48" w:name="_Toc458764040"/>
      <w:bookmarkStart w:id="49" w:name="_Toc511993632"/>
      <w:r>
        <w:t>Exception Flow 5: Network Connectivity Error</w:t>
      </w:r>
      <w:bookmarkEnd w:id="48"/>
      <w:bookmarkEnd w:id="49"/>
    </w:p>
    <w:p w:rsidR="00C409EE" w:rsidRDefault="00C409EE" w:rsidP="00C409EE"/>
    <w:p w:rsidR="00C409EE" w:rsidRDefault="00C409EE" w:rsidP="00C409EE">
      <w:r w:rsidRPr="000314E1">
        <w:rPr>
          <w:b/>
        </w:rPr>
        <w:t>Name</w:t>
      </w:r>
      <w:r w:rsidRPr="009F5790">
        <w:t xml:space="preserve">: </w:t>
      </w:r>
      <w:r>
        <w:t>Adding an Exam</w:t>
      </w:r>
    </w:p>
    <w:p w:rsidR="00C409EE" w:rsidRDefault="00C409EE" w:rsidP="00C409EE"/>
    <w:p w:rsidR="00C409EE" w:rsidRDefault="00C409EE" w:rsidP="00E92FBB">
      <w:pPr>
        <w:pStyle w:val="ListParagraph"/>
        <w:numPr>
          <w:ilvl w:val="0"/>
          <w:numId w:val="20"/>
        </w:numPr>
      </w:pPr>
      <w:r w:rsidRPr="00F5118D">
        <w:t>Administrator clicks on the Add Exam Details link</w:t>
      </w:r>
      <w:r>
        <w:t xml:space="preserve"> </w:t>
      </w:r>
      <w:r w:rsidRPr="00F5118D">
        <w:t>available on the Admin Home Page</w:t>
      </w:r>
      <w:r>
        <w:t>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enters exam name.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enters exam code Bank name.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selects online registration commencement date.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selects online registration closure date.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enters exam date.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add description about exam.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Admin adds Exam fees payable.</w:t>
      </w:r>
    </w:p>
    <w:p w:rsidR="00C409EE" w:rsidRDefault="00C409EE" w:rsidP="00E92FBB">
      <w:pPr>
        <w:pStyle w:val="ListParagraph"/>
        <w:numPr>
          <w:ilvl w:val="0"/>
          <w:numId w:val="20"/>
        </w:numPr>
      </w:pPr>
      <w:r>
        <w:t>The system displays an error message regarding network connectivity problem.</w:t>
      </w:r>
    </w:p>
    <w:p w:rsidR="00C409EE" w:rsidRDefault="00C409EE" w:rsidP="00C409EE"/>
    <w:p w:rsidR="00B67E7B" w:rsidRPr="009F5790" w:rsidRDefault="00B67E7B" w:rsidP="00C409EE">
      <w:pPr>
        <w:pStyle w:val="Caption"/>
      </w:pPr>
      <w:r>
        <w:tab/>
      </w:r>
    </w:p>
    <w:p w:rsidR="009F5790" w:rsidRPr="009F5790" w:rsidRDefault="009F5790" w:rsidP="00C409EE">
      <w:pPr>
        <w:pStyle w:val="StyleHeading1H1Mainheading1Heading1Heading10Head1h1Sec"/>
      </w:pPr>
      <w:bookmarkStart w:id="50" w:name="_Toc144299927"/>
      <w:bookmarkStart w:id="51" w:name="_Toc145125013"/>
      <w:bookmarkStart w:id="52" w:name="_Toc165439511"/>
      <w:bookmarkStart w:id="53" w:name="_Toc186019620"/>
      <w:bookmarkStart w:id="54" w:name="_Toc511993633"/>
      <w:bookmarkEnd w:id="36"/>
      <w:bookmarkEnd w:id="37"/>
      <w:bookmarkEnd w:id="38"/>
      <w:bookmarkEnd w:id="39"/>
      <w:r w:rsidRPr="009F5790">
        <w:t>Post Conditions</w:t>
      </w:r>
      <w:bookmarkEnd w:id="50"/>
      <w:bookmarkEnd w:id="51"/>
      <w:bookmarkEnd w:id="52"/>
      <w:bookmarkEnd w:id="53"/>
      <w:bookmarkEnd w:id="54"/>
    </w:p>
    <w:p w:rsidR="009F5790" w:rsidRPr="009F5790" w:rsidRDefault="009F5790" w:rsidP="00C409E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:rsidTr="00B33715">
        <w:trPr>
          <w:tblHeader/>
        </w:trPr>
        <w:tc>
          <w:tcPr>
            <w:tcW w:w="3168" w:type="dxa"/>
          </w:tcPr>
          <w:p w:rsidR="009F5790" w:rsidRPr="009F5790" w:rsidRDefault="009F5790" w:rsidP="00C409EE">
            <w:r w:rsidRPr="009F5790">
              <w:t>Flow Name</w:t>
            </w:r>
          </w:p>
        </w:tc>
        <w:tc>
          <w:tcPr>
            <w:tcW w:w="5688" w:type="dxa"/>
          </w:tcPr>
          <w:p w:rsidR="009F5790" w:rsidRPr="009F5790" w:rsidRDefault="009F5790" w:rsidP="00C409EE">
            <w:r w:rsidRPr="009F5790">
              <w:t>Post Condition</w:t>
            </w:r>
          </w:p>
        </w:tc>
      </w:tr>
      <w:tr w:rsidR="009F5790" w:rsidRPr="009F5790" w:rsidTr="00B33715">
        <w:tc>
          <w:tcPr>
            <w:tcW w:w="3168" w:type="dxa"/>
          </w:tcPr>
          <w:p w:rsidR="009F5790" w:rsidRPr="009F5790" w:rsidRDefault="00F02886" w:rsidP="00C409EE">
            <w:r>
              <w:t xml:space="preserve"> </w:t>
            </w:r>
            <w:r w:rsidR="00C409EE">
              <w:t>Successful Exam Addition</w:t>
            </w:r>
          </w:p>
        </w:tc>
        <w:tc>
          <w:tcPr>
            <w:tcW w:w="5688" w:type="dxa"/>
          </w:tcPr>
          <w:p w:rsidR="00C409EE" w:rsidRDefault="00C409EE" w:rsidP="00C409EE">
            <w:r>
              <w:t xml:space="preserve">System displays the message ”Exam </w:t>
            </w:r>
            <w:r w:rsidR="006933E1">
              <w:t xml:space="preserve">has been </w:t>
            </w:r>
            <w:r>
              <w:t>Added Successfully”.</w:t>
            </w:r>
          </w:p>
          <w:p w:rsidR="009F5790" w:rsidRPr="00C409EE" w:rsidRDefault="009F5790" w:rsidP="00C409EE">
            <w:pPr>
              <w:pStyle w:val="infoblue"/>
            </w:pPr>
          </w:p>
        </w:tc>
      </w:tr>
      <w:tr w:rsidR="009F5790" w:rsidRPr="009F5790" w:rsidTr="00B33715">
        <w:tc>
          <w:tcPr>
            <w:tcW w:w="3168" w:type="dxa"/>
          </w:tcPr>
          <w:p w:rsidR="009F5790" w:rsidRPr="009F5790" w:rsidRDefault="00C838ED" w:rsidP="00C409EE">
            <w:r>
              <w:t>Unsuccessful Exam Addition</w:t>
            </w:r>
          </w:p>
        </w:tc>
        <w:tc>
          <w:tcPr>
            <w:tcW w:w="5688" w:type="dxa"/>
          </w:tcPr>
          <w:p w:rsidR="00C838ED" w:rsidRDefault="00C838ED" w:rsidP="00C838ED">
            <w:r>
              <w:t>System displays the message ”Exam Name is</w:t>
            </w:r>
            <w:r w:rsidR="006933E1">
              <w:t xml:space="preserve"> left</w:t>
            </w:r>
            <w:r>
              <w:t xml:space="preserve"> Blank”.</w:t>
            </w:r>
          </w:p>
          <w:p w:rsidR="009F5790" w:rsidRPr="009F5790" w:rsidRDefault="009F5790" w:rsidP="00C409EE"/>
        </w:tc>
      </w:tr>
      <w:tr w:rsidR="009F5790" w:rsidRPr="009F5790" w:rsidTr="00B33715">
        <w:tc>
          <w:tcPr>
            <w:tcW w:w="3168" w:type="dxa"/>
          </w:tcPr>
          <w:p w:rsidR="009F5790" w:rsidRPr="009F5790" w:rsidRDefault="00C838ED" w:rsidP="00C409EE">
            <w:r>
              <w:t>Unsuccessful Exam Addition due to invalid date</w:t>
            </w:r>
          </w:p>
        </w:tc>
        <w:tc>
          <w:tcPr>
            <w:tcW w:w="5688" w:type="dxa"/>
          </w:tcPr>
          <w:p w:rsidR="00C838ED" w:rsidRDefault="00C838ED" w:rsidP="00C838ED">
            <w:r>
              <w:t>System displays the message ”Invalid Exam Date</w:t>
            </w:r>
            <w:r w:rsidR="006933E1">
              <w:t xml:space="preserve"> has been entered </w:t>
            </w:r>
            <w:r>
              <w:t>”.</w:t>
            </w:r>
          </w:p>
          <w:p w:rsidR="009F5790" w:rsidRPr="009F5790" w:rsidRDefault="009F5790" w:rsidP="00C409EE"/>
        </w:tc>
      </w:tr>
      <w:tr w:rsidR="008D5133" w:rsidRPr="009F5790" w:rsidTr="00B33715">
        <w:tc>
          <w:tcPr>
            <w:tcW w:w="3168" w:type="dxa"/>
          </w:tcPr>
          <w:p w:rsidR="008D5133" w:rsidRPr="009F5790" w:rsidRDefault="008D5133" w:rsidP="00C409EE">
            <w:r w:rsidRPr="00304EDE">
              <w:lastRenderedPageBreak/>
              <w:t>Web Server Down</w:t>
            </w:r>
          </w:p>
        </w:tc>
        <w:tc>
          <w:tcPr>
            <w:tcW w:w="5688" w:type="dxa"/>
          </w:tcPr>
          <w:p w:rsidR="008D5133" w:rsidRPr="009F5790" w:rsidRDefault="008D5133" w:rsidP="00C409EE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:rsidTr="006933E1">
        <w:trPr>
          <w:trHeight w:val="813"/>
        </w:trPr>
        <w:tc>
          <w:tcPr>
            <w:tcW w:w="3168" w:type="dxa"/>
          </w:tcPr>
          <w:p w:rsidR="008D5133" w:rsidRPr="009F5790" w:rsidRDefault="008D5133" w:rsidP="00C409EE">
            <w:r w:rsidRPr="00304EDE">
              <w:t>Database Connectivity Error</w:t>
            </w:r>
          </w:p>
        </w:tc>
        <w:tc>
          <w:tcPr>
            <w:tcW w:w="5688" w:type="dxa"/>
          </w:tcPr>
          <w:p w:rsidR="008D5133" w:rsidRPr="009F5790" w:rsidRDefault="008D5133" w:rsidP="00C409EE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:rsidTr="006933E1">
        <w:trPr>
          <w:trHeight w:val="966"/>
        </w:trPr>
        <w:tc>
          <w:tcPr>
            <w:tcW w:w="3168" w:type="dxa"/>
          </w:tcPr>
          <w:p w:rsidR="008D5133" w:rsidRPr="009F5790" w:rsidRDefault="008D5133" w:rsidP="00C409EE">
            <w:r w:rsidRPr="00304EDE">
              <w:t>Network Connectivity Error</w:t>
            </w:r>
          </w:p>
        </w:tc>
        <w:tc>
          <w:tcPr>
            <w:tcW w:w="5688" w:type="dxa"/>
          </w:tcPr>
          <w:p w:rsidR="008D5133" w:rsidRPr="009F5790" w:rsidRDefault="008D5133" w:rsidP="00C409EE">
            <w:r w:rsidRPr="00304EDE">
              <w:t>The system should display an error message to the user regarding the network connectivity problem</w:t>
            </w:r>
          </w:p>
        </w:tc>
      </w:tr>
    </w:tbl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/>
    <w:p w:rsidR="009F5790" w:rsidRPr="009F5790" w:rsidRDefault="009F5790" w:rsidP="00C409EE">
      <w:pPr>
        <w:pStyle w:val="StyleHeading1H1Mainheading1Heading1Heading10Head1h1Sec"/>
      </w:pPr>
      <w:bookmarkStart w:id="55" w:name="_Toc144299928"/>
      <w:bookmarkStart w:id="56" w:name="_Toc145125014"/>
      <w:bookmarkStart w:id="57" w:name="_Toc165439512"/>
      <w:bookmarkStart w:id="58" w:name="_Toc186019621"/>
      <w:bookmarkStart w:id="59" w:name="_Toc511993634"/>
      <w:r w:rsidRPr="009F5790">
        <w:t>Special Requirements</w:t>
      </w:r>
      <w:bookmarkEnd w:id="55"/>
      <w:bookmarkEnd w:id="56"/>
      <w:bookmarkEnd w:id="57"/>
      <w:bookmarkEnd w:id="58"/>
      <w:bookmarkEnd w:id="59"/>
    </w:p>
    <w:p w:rsidR="00437744" w:rsidRPr="0004791E" w:rsidRDefault="00437744" w:rsidP="00C409EE">
      <w:pPr>
        <w:pStyle w:val="StyleHeading2Sub-headingH2ChapterNumberAppendixLetterchnh"/>
      </w:pPr>
      <w:bookmarkStart w:id="60" w:name="_Toc458607236"/>
      <w:bookmarkStart w:id="61" w:name="_Toc511993635"/>
      <w:r>
        <w:t>Performance</w:t>
      </w:r>
      <w:bookmarkEnd w:id="60"/>
      <w:bookmarkEnd w:id="61"/>
      <w:r w:rsidRPr="0004791E">
        <w:t xml:space="preserve"> </w:t>
      </w:r>
    </w:p>
    <w:p w:rsidR="009D05E1" w:rsidRPr="006933E1" w:rsidRDefault="009D05E1" w:rsidP="00C409EE">
      <w:pPr>
        <w:pStyle w:val="Caption"/>
        <w:rPr>
          <w:b w:val="0"/>
        </w:rPr>
      </w:pPr>
      <w:bookmarkStart w:id="62" w:name="_Toc458607237"/>
      <w:r w:rsidRPr="006933E1">
        <w:rPr>
          <w:b w:val="0"/>
        </w:rPr>
        <w:t xml:space="preserve">      The applicant should receive the mail having the details </w:t>
      </w:r>
      <w:r w:rsidR="0022663D" w:rsidRPr="006933E1">
        <w:rPr>
          <w:b w:val="0"/>
        </w:rPr>
        <w:t>of the Exam date and time</w:t>
      </w:r>
      <w:r w:rsidR="00ED3402" w:rsidRPr="006933E1">
        <w:rPr>
          <w:b w:val="0"/>
        </w:rPr>
        <w:t>.</w:t>
      </w:r>
    </w:p>
    <w:p w:rsidR="00437744" w:rsidRPr="0004791E" w:rsidRDefault="00437744" w:rsidP="00C409EE">
      <w:pPr>
        <w:pStyle w:val="StyleHeading2Sub-headingH2ChapterNumberAppendixLetterchnh"/>
      </w:pPr>
      <w:bookmarkStart w:id="63" w:name="_Toc511993636"/>
      <w:r>
        <w:t>Availability</w:t>
      </w:r>
      <w:bookmarkEnd w:id="62"/>
      <w:bookmarkEnd w:id="63"/>
      <w:r>
        <w:t xml:space="preserve"> </w:t>
      </w:r>
    </w:p>
    <w:p w:rsidR="00437744" w:rsidRDefault="0022663D" w:rsidP="00E92FBB">
      <w:pPr>
        <w:pStyle w:val="ListParagraph"/>
        <w:numPr>
          <w:ilvl w:val="1"/>
          <w:numId w:val="9"/>
        </w:numPr>
        <w:rPr>
          <w:b/>
        </w:rPr>
      </w:pPr>
      <w:r>
        <w:t>Website</w:t>
      </w:r>
      <w:r w:rsidR="00437744" w:rsidRPr="00B10BC4">
        <w:t xml:space="preserve"> is up and running 24*7</w:t>
      </w:r>
      <w:r w:rsidR="00437744">
        <w:t>.</w:t>
      </w:r>
    </w:p>
    <w:p w:rsidR="009F5790" w:rsidRPr="009F5790" w:rsidRDefault="009F5790" w:rsidP="00C409EE">
      <w:pPr>
        <w:pStyle w:val="infoblue"/>
      </w:pPr>
    </w:p>
    <w:p w:rsidR="009F5790" w:rsidRPr="009F5790" w:rsidRDefault="009F5790" w:rsidP="00C409EE">
      <w:pPr>
        <w:pStyle w:val="infoblue"/>
      </w:pPr>
    </w:p>
    <w:p w:rsidR="009F5790" w:rsidRPr="009F5790" w:rsidRDefault="009F5790" w:rsidP="00C409EE">
      <w:pPr>
        <w:pStyle w:val="StyleHeading1H1Mainheading1Heading1Heading10Head1h1Sec"/>
      </w:pPr>
      <w:bookmarkStart w:id="64" w:name="_Toc144299930"/>
      <w:bookmarkStart w:id="65" w:name="_Toc145125016"/>
      <w:bookmarkStart w:id="66" w:name="_Toc165439515"/>
      <w:bookmarkStart w:id="67" w:name="_Toc186019624"/>
      <w:bookmarkStart w:id="68" w:name="_Toc511993637"/>
      <w:r w:rsidRPr="009F5790">
        <w:t>Business Rules</w:t>
      </w:r>
      <w:bookmarkEnd w:id="64"/>
      <w:bookmarkEnd w:id="65"/>
      <w:bookmarkEnd w:id="66"/>
      <w:bookmarkEnd w:id="67"/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9F5790" w:rsidRPr="009F5790" w:rsidTr="005A60C2">
        <w:trPr>
          <w:trHeight w:val="169"/>
          <w:tblHeader/>
        </w:trPr>
        <w:tc>
          <w:tcPr>
            <w:tcW w:w="2179" w:type="dxa"/>
            <w:shd w:val="clear" w:color="auto" w:fill="F3F3F3"/>
          </w:tcPr>
          <w:p w:rsidR="009F5790" w:rsidRPr="009F5790" w:rsidRDefault="009F5790" w:rsidP="00C409EE">
            <w:r w:rsidRPr="009F5790">
              <w:t>Business Rule Name</w:t>
            </w:r>
          </w:p>
        </w:tc>
        <w:tc>
          <w:tcPr>
            <w:tcW w:w="3494" w:type="dxa"/>
            <w:shd w:val="clear" w:color="auto" w:fill="F3F3F3"/>
          </w:tcPr>
          <w:p w:rsidR="009F5790" w:rsidRPr="009F5790" w:rsidRDefault="009F5790" w:rsidP="00C409EE">
            <w:r w:rsidRPr="009F5790">
              <w:t>Business Rule Description</w:t>
            </w:r>
          </w:p>
        </w:tc>
        <w:tc>
          <w:tcPr>
            <w:tcW w:w="2837" w:type="dxa"/>
            <w:shd w:val="clear" w:color="auto" w:fill="F3F3F3"/>
          </w:tcPr>
          <w:p w:rsidR="009F5790" w:rsidRPr="009F5790" w:rsidRDefault="009F5790" w:rsidP="00C409EE">
            <w:r w:rsidRPr="009F5790">
              <w:t>System action (if BR fails)</w:t>
            </w:r>
          </w:p>
        </w:tc>
      </w:tr>
      <w:tr w:rsidR="009F5790" w:rsidRPr="009F5790" w:rsidTr="005A60C2">
        <w:trPr>
          <w:trHeight w:val="384"/>
        </w:trPr>
        <w:tc>
          <w:tcPr>
            <w:tcW w:w="2179" w:type="dxa"/>
          </w:tcPr>
          <w:p w:rsidR="009F5790" w:rsidRPr="0050561D" w:rsidRDefault="00207CB3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BR01</w:t>
            </w:r>
          </w:p>
        </w:tc>
        <w:tc>
          <w:tcPr>
            <w:tcW w:w="3494" w:type="dxa"/>
          </w:tcPr>
          <w:p w:rsidR="009F5790" w:rsidRPr="0050561D" w:rsidRDefault="0022663D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Only 5 Bank Codes must be available in the select option.</w:t>
            </w:r>
          </w:p>
        </w:tc>
        <w:tc>
          <w:tcPr>
            <w:tcW w:w="2837" w:type="dxa"/>
          </w:tcPr>
          <w:p w:rsidR="009F5790" w:rsidRPr="0050561D" w:rsidRDefault="00391FD3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Error message is displayed if not selected</w:t>
            </w:r>
          </w:p>
        </w:tc>
      </w:tr>
      <w:tr w:rsidR="00391FD3" w:rsidRPr="009F5790" w:rsidTr="005A60C2">
        <w:trPr>
          <w:trHeight w:val="459"/>
        </w:trPr>
        <w:tc>
          <w:tcPr>
            <w:tcW w:w="2179" w:type="dxa"/>
          </w:tcPr>
          <w:p w:rsidR="00391FD3" w:rsidRPr="0050561D" w:rsidRDefault="00391FD3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BR02</w:t>
            </w:r>
          </w:p>
        </w:tc>
        <w:tc>
          <w:tcPr>
            <w:tcW w:w="3494" w:type="dxa"/>
          </w:tcPr>
          <w:p w:rsidR="00391FD3" w:rsidRPr="0050561D" w:rsidRDefault="0022663D" w:rsidP="0022663D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 xml:space="preserve">The date of the exam should be after the </w:t>
            </w:r>
            <w:r w:rsidR="005A60C2" w:rsidRPr="0050561D">
              <w:rPr>
                <w:i w:val="0"/>
                <w:color w:val="00264A" w:themeColor="text1"/>
              </w:rPr>
              <w:t>application closure date</w:t>
            </w:r>
          </w:p>
        </w:tc>
        <w:tc>
          <w:tcPr>
            <w:tcW w:w="2837" w:type="dxa"/>
          </w:tcPr>
          <w:p w:rsidR="00391FD3" w:rsidRPr="0050561D" w:rsidRDefault="00391FD3" w:rsidP="005A60C2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 xml:space="preserve">Error message is displayed if </w:t>
            </w:r>
            <w:r w:rsidR="005A60C2" w:rsidRPr="0050561D">
              <w:rPr>
                <w:i w:val="0"/>
                <w:color w:val="00264A" w:themeColor="text1"/>
              </w:rPr>
              <w:t>proper date is not selected</w:t>
            </w:r>
          </w:p>
        </w:tc>
      </w:tr>
      <w:tr w:rsidR="00391FD3" w:rsidRPr="009F5790" w:rsidTr="005A60C2">
        <w:trPr>
          <w:trHeight w:val="459"/>
        </w:trPr>
        <w:tc>
          <w:tcPr>
            <w:tcW w:w="2179" w:type="dxa"/>
          </w:tcPr>
          <w:p w:rsidR="00391FD3" w:rsidRPr="0050561D" w:rsidRDefault="00391FD3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BR03</w:t>
            </w:r>
          </w:p>
        </w:tc>
        <w:tc>
          <w:tcPr>
            <w:tcW w:w="3494" w:type="dxa"/>
          </w:tcPr>
          <w:p w:rsidR="00391FD3" w:rsidRPr="0050561D" w:rsidRDefault="005A60C2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Exam date should not be on Sundays and govt. holidays.</w:t>
            </w:r>
          </w:p>
        </w:tc>
        <w:tc>
          <w:tcPr>
            <w:tcW w:w="2837" w:type="dxa"/>
          </w:tcPr>
          <w:p w:rsidR="00391FD3" w:rsidRPr="0050561D" w:rsidRDefault="005A60C2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Error message is displayed if proper date is not selected</w:t>
            </w:r>
          </w:p>
        </w:tc>
      </w:tr>
      <w:tr w:rsidR="00391FD3" w:rsidRPr="009F5790" w:rsidTr="005A60C2">
        <w:trPr>
          <w:trHeight w:val="278"/>
        </w:trPr>
        <w:tc>
          <w:tcPr>
            <w:tcW w:w="2179" w:type="dxa"/>
          </w:tcPr>
          <w:p w:rsidR="00391FD3" w:rsidRPr="0050561D" w:rsidRDefault="00391FD3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BR04</w:t>
            </w:r>
          </w:p>
        </w:tc>
        <w:tc>
          <w:tcPr>
            <w:tcW w:w="3494" w:type="dxa"/>
          </w:tcPr>
          <w:p w:rsidR="00391FD3" w:rsidRPr="0050561D" w:rsidRDefault="005A60C2" w:rsidP="00C409EE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>Exam names should be distinct</w:t>
            </w:r>
          </w:p>
        </w:tc>
        <w:tc>
          <w:tcPr>
            <w:tcW w:w="2837" w:type="dxa"/>
          </w:tcPr>
          <w:p w:rsidR="00391FD3" w:rsidRPr="0050561D" w:rsidRDefault="00AD3160" w:rsidP="005A60C2">
            <w:pPr>
              <w:pStyle w:val="infoblue"/>
              <w:rPr>
                <w:i w:val="0"/>
                <w:color w:val="00264A" w:themeColor="text1"/>
              </w:rPr>
            </w:pPr>
            <w:r w:rsidRPr="0050561D">
              <w:rPr>
                <w:i w:val="0"/>
                <w:color w:val="00264A" w:themeColor="text1"/>
              </w:rPr>
              <w:t xml:space="preserve">Error </w:t>
            </w:r>
            <w:r w:rsidR="005A60C2" w:rsidRPr="0050561D">
              <w:rPr>
                <w:i w:val="0"/>
                <w:color w:val="00264A" w:themeColor="text1"/>
              </w:rPr>
              <w:t>message is displayed if same names are entered</w:t>
            </w:r>
          </w:p>
        </w:tc>
      </w:tr>
    </w:tbl>
    <w:p w:rsidR="009F5790" w:rsidRPr="009F5790" w:rsidRDefault="009F5790" w:rsidP="00C409EE">
      <w:pPr>
        <w:pStyle w:val="CommentText"/>
      </w:pPr>
    </w:p>
    <w:p w:rsidR="009F5790" w:rsidRPr="009F5790" w:rsidRDefault="009F5790" w:rsidP="00C409EE">
      <w:pPr>
        <w:pStyle w:val="CommentText"/>
      </w:pPr>
    </w:p>
    <w:p w:rsidR="003F3124" w:rsidRDefault="003F3124" w:rsidP="00C409EE">
      <w:pPr>
        <w:pStyle w:val="StyleHeading1H1Mainheading1Heading1Heading10Head1h1Sec"/>
      </w:pPr>
      <w:bookmarkStart w:id="69" w:name="_Toc144299931"/>
      <w:bookmarkStart w:id="70" w:name="_Toc145125017"/>
      <w:bookmarkStart w:id="71" w:name="_Toc165439516"/>
      <w:bookmarkStart w:id="72" w:name="_Toc186019625"/>
    </w:p>
    <w:p w:rsidR="009F5790" w:rsidRPr="009F5790" w:rsidRDefault="009F5790" w:rsidP="00C409EE">
      <w:pPr>
        <w:pStyle w:val="StyleHeading1H1Mainheading1Heading1Heading10Head1h1Sec"/>
      </w:pPr>
      <w:bookmarkStart w:id="73" w:name="_Toc511993638"/>
      <w:r w:rsidRPr="009F5790">
        <w:t>Diagrams</w:t>
      </w:r>
      <w:bookmarkEnd w:id="69"/>
      <w:bookmarkEnd w:id="70"/>
      <w:bookmarkEnd w:id="71"/>
      <w:bookmarkEnd w:id="72"/>
      <w:bookmarkEnd w:id="73"/>
    </w:p>
    <w:p w:rsidR="009F5790" w:rsidRDefault="009F5790" w:rsidP="00C409EE">
      <w:pPr>
        <w:pStyle w:val="StyleHeading2Sub-headingH2ChapterNumberAppendixLetterchnh"/>
      </w:pPr>
      <w:bookmarkStart w:id="74" w:name="_Toc144299932"/>
      <w:bookmarkStart w:id="75" w:name="_Toc145125018"/>
      <w:bookmarkStart w:id="76" w:name="_Toc165439517"/>
      <w:bookmarkStart w:id="77" w:name="_Toc186019626"/>
      <w:bookmarkStart w:id="78" w:name="_Toc511993639"/>
      <w:r w:rsidRPr="009F5790">
        <w:t>Use Case Diagram</w:t>
      </w:r>
      <w:bookmarkEnd w:id="74"/>
      <w:bookmarkEnd w:id="75"/>
      <w:bookmarkEnd w:id="76"/>
      <w:bookmarkEnd w:id="77"/>
      <w:bookmarkEnd w:id="78"/>
    </w:p>
    <w:p w:rsidR="00103298" w:rsidRDefault="00103298" w:rsidP="00E92FBB">
      <w:pPr>
        <w:pStyle w:val="StyleHeading2Sub-headingH2ChapterNumberAppendixLetterchnh"/>
        <w:numPr>
          <w:ilvl w:val="1"/>
          <w:numId w:val="8"/>
        </w:numPr>
      </w:pPr>
      <w:bookmarkStart w:id="79" w:name="_Toc511993640"/>
      <w:r>
        <w:t xml:space="preserve">For Successful </w:t>
      </w:r>
      <w:r w:rsidR="00A57F82">
        <w:t>Addition of Exam</w:t>
      </w:r>
      <w:bookmarkEnd w:id="79"/>
    </w:p>
    <w:p w:rsidR="001554CD" w:rsidRDefault="001554CD" w:rsidP="001554CD">
      <w:pPr>
        <w:pStyle w:val="StyleHeading2Sub-headingH2ChapterNumberAppendixLetterchnh"/>
        <w:ind w:left="720"/>
      </w:pPr>
      <w:r>
        <w:rPr>
          <w:noProof/>
          <w:lang w:val="en-US"/>
        </w:rPr>
        <w:drawing>
          <wp:inline distT="0" distB="0" distL="0" distR="0">
            <wp:extent cx="6470650" cy="4542155"/>
            <wp:effectExtent l="19050" t="0" r="6350" b="0"/>
            <wp:docPr id="4" name="Picture 1" descr="D:\Users\trainee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rainee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CD" w:rsidRDefault="001554CD" w:rsidP="001554CD">
      <w:pPr>
        <w:pStyle w:val="StyleHeading2Sub-headingH2ChapterNumberAppendixLetterchnh"/>
        <w:ind w:left="720"/>
      </w:pPr>
    </w:p>
    <w:p w:rsidR="001554CD" w:rsidRDefault="001554CD" w:rsidP="001554CD">
      <w:pPr>
        <w:pStyle w:val="StyleHeading2Sub-headingH2ChapterNumberAppendixLetterchnh"/>
        <w:ind w:left="720"/>
      </w:pPr>
    </w:p>
    <w:p w:rsidR="001554CD" w:rsidRDefault="001554CD" w:rsidP="001554CD">
      <w:pPr>
        <w:pStyle w:val="StyleHeading2Sub-headingH2ChapterNumberAppendixLetterchnh"/>
        <w:ind w:left="720"/>
      </w:pPr>
    </w:p>
    <w:p w:rsidR="001554CD" w:rsidRDefault="001554CD" w:rsidP="001554CD">
      <w:pPr>
        <w:pStyle w:val="StyleHeading2Sub-headingH2ChapterNumberAppendixLetterchnh"/>
        <w:ind w:left="720"/>
      </w:pPr>
    </w:p>
    <w:p w:rsidR="009F5790" w:rsidRPr="009F5790" w:rsidRDefault="001554CD" w:rsidP="001554CD">
      <w:pPr>
        <w:pStyle w:val="StyleHeading2Sub-headingH2ChapterNumberAppendixLetterchnh"/>
        <w:numPr>
          <w:ilvl w:val="1"/>
          <w:numId w:val="8"/>
        </w:numPr>
      </w:pPr>
      <w:bookmarkStart w:id="80" w:name="_Toc511993641"/>
      <w:r>
        <w:lastRenderedPageBreak/>
        <w:t>fOR SUCCESFULL USER REGISTRATION</w:t>
      </w:r>
      <w:bookmarkEnd w:id="80"/>
    </w:p>
    <w:p w:rsidR="009F5790" w:rsidRPr="009F5790" w:rsidRDefault="001554CD" w:rsidP="00C409EE">
      <w:pPr>
        <w:pStyle w:val="StyleHeading2Sub-headingH2ChapterNumberAppendixLetterchnh"/>
      </w:pPr>
      <w:bookmarkStart w:id="81" w:name="_Toc144299933"/>
      <w:bookmarkStart w:id="82" w:name="_Toc145125019"/>
      <w:r>
        <w:rPr>
          <w:noProof/>
          <w:lang w:val="en-US"/>
        </w:rPr>
        <w:drawing>
          <wp:inline distT="0" distB="0" distL="0" distR="0">
            <wp:extent cx="6470650" cy="6162040"/>
            <wp:effectExtent l="19050" t="0" r="6350" b="0"/>
            <wp:docPr id="5" name="Picture 2" descr="D:\Users\trainee\Desktop\USE CASE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rainee\Desktop\USE CASE US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790" w:rsidRPr="009F5790">
        <w:br w:type="page"/>
      </w:r>
      <w:bookmarkEnd w:id="81"/>
      <w:bookmarkEnd w:id="82"/>
      <w:r w:rsidR="00481777" w:rsidRPr="009F5790">
        <w:lastRenderedPageBreak/>
        <w:t xml:space="preserve"> </w:t>
      </w:r>
    </w:p>
    <w:p w:rsidR="009F5790" w:rsidRPr="009F5790" w:rsidRDefault="00481777" w:rsidP="00C409EE">
      <w:pPr>
        <w:pStyle w:val="TOCHeading"/>
      </w:pPr>
      <w:bookmarkStart w:id="83" w:name="_Toc144299934"/>
      <w:bookmarkStart w:id="84" w:name="_Toc145125020"/>
      <w:bookmarkStart w:id="85" w:name="_Toc165439519"/>
      <w:bookmarkStart w:id="86" w:name="_Toc186019628"/>
      <w:r>
        <w:t xml:space="preserve">     </w:t>
      </w:r>
      <w:r w:rsidR="009F5790" w:rsidRPr="009F5790">
        <w:t>Scenarios</w:t>
      </w:r>
      <w:bookmarkEnd w:id="83"/>
      <w:bookmarkEnd w:id="84"/>
      <w:bookmarkEnd w:id="85"/>
      <w:bookmarkEnd w:id="86"/>
    </w:p>
    <w:p w:rsidR="009F5790" w:rsidRPr="009F5790" w:rsidRDefault="009F5790" w:rsidP="00C409EE">
      <w:pPr>
        <w:pStyle w:val="StyleHeading2Sub-headingH2ChapterNumberAppendixLetterchnh"/>
      </w:pPr>
      <w:bookmarkStart w:id="87" w:name="_Toc144299935"/>
      <w:bookmarkStart w:id="88" w:name="_Toc145125021"/>
      <w:bookmarkStart w:id="89" w:name="_Toc165439520"/>
      <w:bookmarkStart w:id="90" w:name="_Toc186019629"/>
      <w:bookmarkStart w:id="91" w:name="_Toc511993642"/>
      <w:r w:rsidRPr="009F5790">
        <w:t>Success Scenarios</w:t>
      </w:r>
      <w:bookmarkEnd w:id="87"/>
      <w:bookmarkEnd w:id="88"/>
      <w:bookmarkEnd w:id="89"/>
      <w:bookmarkEnd w:id="90"/>
      <w:bookmarkEnd w:id="91"/>
    </w:p>
    <w:p w:rsidR="002B1A21" w:rsidRPr="009F5790" w:rsidRDefault="002B1A21" w:rsidP="00C409EE">
      <w:pPr>
        <w:pStyle w:val="StyleHeading2Sub-headingH2ChapterNumberAppendixLetterchnh"/>
      </w:pPr>
      <w:bookmarkStart w:id="92" w:name="_Toc144299936"/>
      <w:bookmarkStart w:id="93" w:name="_Toc145125022"/>
      <w:bookmarkStart w:id="94" w:name="_Toc165439521"/>
      <w:bookmarkStart w:id="95" w:name="_Toc186019630"/>
    </w:p>
    <w:p w:rsidR="002B1A21" w:rsidRDefault="002B1A21" w:rsidP="00E92FBB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1A731D">
        <w:rPr>
          <w:rFonts w:eastAsiaTheme="majorEastAsia"/>
        </w:rPr>
        <w:t>Exam Application.</w:t>
      </w:r>
    </w:p>
    <w:p w:rsidR="009F5790" w:rsidRPr="009F5790" w:rsidRDefault="009F5790" w:rsidP="00C409EE">
      <w:pPr>
        <w:pStyle w:val="StyleHeading2Sub-headingH2ChapterNumberAppendixLetterchnh"/>
      </w:pPr>
      <w:bookmarkStart w:id="96" w:name="_Toc511993643"/>
      <w:r w:rsidRPr="009F5790">
        <w:t>Failure Scenarios</w:t>
      </w:r>
      <w:bookmarkEnd w:id="92"/>
      <w:bookmarkEnd w:id="93"/>
      <w:bookmarkEnd w:id="94"/>
      <w:bookmarkEnd w:id="95"/>
      <w:bookmarkEnd w:id="96"/>
    </w:p>
    <w:p w:rsidR="009E2863" w:rsidRDefault="009E2863" w:rsidP="00E92FBB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50561D">
        <w:rPr>
          <w:rFonts w:eastAsiaTheme="majorEastAsia"/>
        </w:rPr>
        <w:t>addition</w:t>
      </w:r>
      <w:r w:rsidR="00342115">
        <w:rPr>
          <w:rFonts w:eastAsiaTheme="majorEastAsia"/>
        </w:rPr>
        <w:t xml:space="preserve"> of </w:t>
      </w:r>
      <w:r w:rsidR="0050561D">
        <w:rPr>
          <w:rFonts w:eastAsiaTheme="majorEastAsia"/>
        </w:rPr>
        <w:t>Exam</w:t>
      </w:r>
      <w:r w:rsidR="00342115">
        <w:rPr>
          <w:rFonts w:eastAsiaTheme="majorEastAsia"/>
        </w:rPr>
        <w:t xml:space="preserve"> due to leaving a field blank.</w:t>
      </w:r>
      <w:r>
        <w:rPr>
          <w:rFonts w:eastAsiaTheme="majorEastAsia"/>
        </w:rPr>
        <w:t xml:space="preserve"> </w:t>
      </w:r>
    </w:p>
    <w:p w:rsidR="00342115" w:rsidRDefault="0050561D" w:rsidP="00E92FBB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Failed addition</w:t>
      </w:r>
      <w:r w:rsidR="00041C8B">
        <w:rPr>
          <w:rFonts w:eastAsiaTheme="majorEastAsia"/>
        </w:rPr>
        <w:t xml:space="preserve"> of Exam Application </w:t>
      </w:r>
      <w:r w:rsidR="00342115">
        <w:rPr>
          <w:rFonts w:eastAsiaTheme="majorEastAsia"/>
        </w:rPr>
        <w:t xml:space="preserve">due to entering wrong </w:t>
      </w:r>
      <w:r w:rsidR="00041C8B">
        <w:rPr>
          <w:rFonts w:eastAsiaTheme="majorEastAsia"/>
        </w:rPr>
        <w:t xml:space="preserve">exam </w:t>
      </w:r>
      <w:r w:rsidR="00342115">
        <w:rPr>
          <w:rFonts w:eastAsiaTheme="majorEastAsia"/>
        </w:rPr>
        <w:t>date</w:t>
      </w:r>
    </w:p>
    <w:p w:rsidR="00342115" w:rsidRDefault="0050561D" w:rsidP="00E92FBB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Failed addition</w:t>
      </w:r>
      <w:r w:rsidR="00342115">
        <w:rPr>
          <w:rFonts w:eastAsiaTheme="majorEastAsia"/>
        </w:rPr>
        <w:t xml:space="preserve"> of </w:t>
      </w:r>
      <w:r w:rsidR="00041C8B">
        <w:rPr>
          <w:rFonts w:eastAsiaTheme="majorEastAsia"/>
        </w:rPr>
        <w:t xml:space="preserve">Exam Application </w:t>
      </w:r>
      <w:r w:rsidR="00342115">
        <w:rPr>
          <w:rFonts w:eastAsiaTheme="majorEastAsia"/>
        </w:rPr>
        <w:t>due to</w:t>
      </w:r>
      <w:r w:rsidR="00DD402A">
        <w:rPr>
          <w:rFonts w:eastAsiaTheme="majorEastAsia"/>
        </w:rPr>
        <w:t xml:space="preserve"> entering invalid </w:t>
      </w:r>
      <w:r w:rsidR="00041C8B">
        <w:rPr>
          <w:rFonts w:eastAsiaTheme="majorEastAsia"/>
        </w:rPr>
        <w:t>bank code</w:t>
      </w:r>
      <w:r w:rsidR="00DD402A">
        <w:rPr>
          <w:rFonts w:eastAsiaTheme="majorEastAsia"/>
        </w:rPr>
        <w:t>.</w:t>
      </w:r>
    </w:p>
    <w:p w:rsidR="00DD402A" w:rsidRDefault="0050561D" w:rsidP="00E92FBB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Failed addition</w:t>
      </w:r>
      <w:r w:rsidR="00DD402A">
        <w:rPr>
          <w:rFonts w:eastAsiaTheme="majorEastAsia"/>
        </w:rPr>
        <w:t xml:space="preserve"> of </w:t>
      </w:r>
      <w:r w:rsidR="00041C8B">
        <w:rPr>
          <w:rFonts w:eastAsiaTheme="majorEastAsia"/>
        </w:rPr>
        <w:t xml:space="preserve">Exam Application </w:t>
      </w:r>
      <w:r w:rsidR="00DD402A">
        <w:rPr>
          <w:rFonts w:eastAsiaTheme="majorEastAsia"/>
        </w:rPr>
        <w:t>due to network error.</w:t>
      </w:r>
    </w:p>
    <w:p w:rsidR="009E2863" w:rsidRPr="009E2863" w:rsidRDefault="009E2863" w:rsidP="00C409EE">
      <w:pPr>
        <w:rPr>
          <w:rFonts w:eastAsiaTheme="majorEastAsia"/>
        </w:rPr>
      </w:pPr>
    </w:p>
    <w:p w:rsidR="009F5790" w:rsidRPr="009F5790" w:rsidRDefault="009F5790" w:rsidP="00C409EE"/>
    <w:p w:rsidR="009F5790" w:rsidRPr="009F5790" w:rsidRDefault="009F5790" w:rsidP="00C409EE"/>
    <w:p w:rsidR="009F5790" w:rsidRDefault="009F5790" w:rsidP="00C409EE">
      <w:pPr>
        <w:pStyle w:val="StyleHeading1H1Mainheading1Heading1Heading10Head1h1Sec"/>
      </w:pPr>
      <w:bookmarkStart w:id="97" w:name="_Toc144299937"/>
      <w:bookmarkStart w:id="98" w:name="_Toc145125023"/>
      <w:bookmarkStart w:id="99" w:name="_Toc165439522"/>
      <w:bookmarkStart w:id="100" w:name="_Toc186019631"/>
      <w:bookmarkStart w:id="101" w:name="_Toc511993644"/>
      <w:r w:rsidRPr="009F5790">
        <w:t>Issues</w:t>
      </w:r>
      <w:bookmarkEnd w:id="97"/>
      <w:bookmarkEnd w:id="98"/>
      <w:bookmarkEnd w:id="99"/>
      <w:bookmarkEnd w:id="100"/>
      <w:bookmarkEnd w:id="101"/>
    </w:p>
    <w:p w:rsidR="00005D4D" w:rsidRDefault="00005D4D" w:rsidP="00E92FBB">
      <w:pPr>
        <w:pStyle w:val="NoSpacing"/>
        <w:numPr>
          <w:ilvl w:val="0"/>
          <w:numId w:val="12"/>
        </w:numPr>
      </w:pPr>
      <w:r>
        <w:t>What is to be done if web server is down?</w:t>
      </w:r>
    </w:p>
    <w:p w:rsidR="00005D4D" w:rsidRDefault="00005D4D" w:rsidP="00E92FBB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:rsidR="0050561D" w:rsidRPr="00005D4D" w:rsidRDefault="0050561D" w:rsidP="0050561D">
      <w:pPr>
        <w:pStyle w:val="NoSpacing"/>
        <w:ind w:left="360"/>
      </w:pPr>
    </w:p>
    <w:p w:rsidR="009F5790" w:rsidRPr="00581F27" w:rsidRDefault="009F5790" w:rsidP="00C409EE">
      <w:pPr>
        <w:pStyle w:val="infoblue"/>
      </w:pPr>
    </w:p>
    <w:p w:rsidR="008D72DB" w:rsidRPr="00834B20" w:rsidRDefault="008154DC" w:rsidP="006C69F0">
      <w:pPr>
        <w:pStyle w:val="StyleHeading1H1Mainheading1Heading1Heading10Head1h1Sec"/>
      </w:pPr>
      <w:bookmarkStart w:id="102" w:name="_Toc144299938"/>
      <w:bookmarkStart w:id="103" w:name="_Toc145125024"/>
      <w:bookmarkStart w:id="104" w:name="_Toc165439523"/>
      <w:bookmarkStart w:id="105" w:name="_Toc186019632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bookmarkStart w:id="106" w:name="_Toc511993645"/>
      <w:r w:rsidR="009F5790" w:rsidRPr="009F5790">
        <w:t>UI Specification</w:t>
      </w:r>
      <w:bookmarkEnd w:id="102"/>
      <w:bookmarkEnd w:id="103"/>
      <w:bookmarkEnd w:id="104"/>
      <w:bookmarkEnd w:id="105"/>
      <w:r w:rsidR="006C69F0">
        <w:t>s</w:t>
      </w:r>
      <w:bookmarkEnd w:id="106"/>
    </w:p>
    <w:p w:rsidR="008D72DB" w:rsidRDefault="008D72DB" w:rsidP="00C409EE">
      <w:pPr>
        <w:pStyle w:val="ListParagraph"/>
      </w:pPr>
    </w:p>
    <w:p w:rsidR="006C69F0" w:rsidRDefault="006C69F0" w:rsidP="00C409EE"/>
    <w:p w:rsidR="006C69F0" w:rsidRPr="009F5790" w:rsidRDefault="006C69F0" w:rsidP="00C409EE"/>
    <w:p w:rsidR="009F5790" w:rsidRPr="009F5790" w:rsidRDefault="009F5790" w:rsidP="00C409EE"/>
    <w:p w:rsidR="009F5790" w:rsidRPr="009F5790" w:rsidRDefault="00A03D86" w:rsidP="00C409EE">
      <w:pPr>
        <w:pStyle w:val="StyleHeading1H1Mainheading1Heading1Heading10Head1h1Sec"/>
      </w:pPr>
      <w:bookmarkStart w:id="107" w:name="_Toc144299941"/>
      <w:bookmarkStart w:id="108" w:name="_Toc145125027"/>
      <w:bookmarkStart w:id="109" w:name="_Toc165439526"/>
      <w:bookmarkStart w:id="110" w:name="_Toc186019635"/>
      <w:r>
        <w:t xml:space="preserve">  </w:t>
      </w:r>
      <w:bookmarkStart w:id="111" w:name="_Toc511993646"/>
      <w:r w:rsidR="009F5790" w:rsidRPr="009F5790">
        <w:t>Assumptions</w:t>
      </w:r>
      <w:bookmarkEnd w:id="107"/>
      <w:bookmarkEnd w:id="108"/>
      <w:bookmarkEnd w:id="109"/>
      <w:bookmarkEnd w:id="110"/>
      <w:bookmarkEnd w:id="111"/>
    </w:p>
    <w:p w:rsidR="009F5790" w:rsidRDefault="00F12CE5" w:rsidP="0050561D">
      <w:pPr>
        <w:pStyle w:val="NoSpacing"/>
        <w:numPr>
          <w:ilvl w:val="0"/>
          <w:numId w:val="21"/>
        </w:numPr>
      </w:pPr>
      <w:r>
        <w:t xml:space="preserve">Only </w:t>
      </w:r>
      <w:r w:rsidR="006C69F0">
        <w:t>Administrator</w:t>
      </w:r>
      <w:r>
        <w:t xml:space="preserve"> can avail this service.</w:t>
      </w:r>
    </w:p>
    <w:p w:rsidR="0050561D" w:rsidRDefault="0050561D" w:rsidP="0050561D">
      <w:pPr>
        <w:pStyle w:val="NoSpacing"/>
        <w:numPr>
          <w:ilvl w:val="0"/>
          <w:numId w:val="21"/>
        </w:numPr>
      </w:pPr>
      <w:r>
        <w:t>Only admin can manipulate the fields</w:t>
      </w:r>
    </w:p>
    <w:p w:rsidR="0050561D" w:rsidRDefault="0050561D" w:rsidP="00C409EE">
      <w:pPr>
        <w:pStyle w:val="NoSpacing"/>
      </w:pPr>
    </w:p>
    <w:p w:rsidR="009943F5" w:rsidRDefault="009943F5" w:rsidP="00C409EE">
      <w:pPr>
        <w:pStyle w:val="NoSpacing"/>
      </w:pPr>
    </w:p>
    <w:p w:rsidR="009943F5" w:rsidRDefault="009943F5" w:rsidP="00C409EE">
      <w:pPr>
        <w:pStyle w:val="NoSpacing"/>
      </w:pPr>
    </w:p>
    <w:p w:rsidR="009943F5" w:rsidRPr="009F5790" w:rsidRDefault="009943F5" w:rsidP="00C409EE">
      <w:pPr>
        <w:pStyle w:val="NoSpacing"/>
      </w:pPr>
    </w:p>
    <w:p w:rsidR="009F5790" w:rsidRPr="009F5790" w:rsidRDefault="009F5790" w:rsidP="00C409EE"/>
    <w:p w:rsidR="009F5790" w:rsidRPr="009F5790" w:rsidRDefault="009F5790" w:rsidP="00C409EE"/>
    <w:p w:rsidR="009F5790" w:rsidRPr="001C4D77" w:rsidRDefault="009F5790" w:rsidP="00C409EE">
      <w:r w:rsidRPr="001C4D77">
        <w:t>REVISION HISTORY OF THE WORK PRODUCT</w:t>
      </w:r>
    </w:p>
    <w:p w:rsidR="009F5790" w:rsidRPr="001C4D77" w:rsidRDefault="009F5790" w:rsidP="00C409EE">
      <w:r w:rsidRPr="001C4D77">
        <w:t>&lt;to be maintained by projects&gt;</w:t>
      </w:r>
    </w:p>
    <w:p w:rsidR="009F5790" w:rsidRPr="009F5790" w:rsidRDefault="009F5790" w:rsidP="00C409EE"/>
    <w:p w:rsidR="009F5790" w:rsidRPr="009F5790" w:rsidRDefault="009F5790" w:rsidP="00C409E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C409E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C409E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C409E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C409E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C409E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C409EE">
            <w:r w:rsidRPr="009F5790">
              <w:t>Approved By</w:t>
            </w:r>
          </w:p>
        </w:tc>
      </w:tr>
      <w:tr w:rsidR="009F5790" w:rsidRPr="009F5790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C409E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C409E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C409E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C409E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C409E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C409EE"/>
        </w:tc>
      </w:tr>
      <w:tr w:rsidR="009F5790" w:rsidRPr="009F5790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C409E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C409E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C409E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C409E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C409E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C409EE"/>
        </w:tc>
      </w:tr>
    </w:tbl>
    <w:p w:rsidR="009F5790" w:rsidRPr="009F5790" w:rsidRDefault="009F5790" w:rsidP="00C409EE"/>
    <w:p w:rsidR="00DD3DC0" w:rsidRPr="009F5790" w:rsidRDefault="00DD3DC0" w:rsidP="00C409EE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41" w:rsidRDefault="00722441" w:rsidP="00C409EE">
      <w:r>
        <w:separator/>
      </w:r>
    </w:p>
    <w:p w:rsidR="00722441" w:rsidRDefault="00722441" w:rsidP="00C409EE"/>
    <w:p w:rsidR="00722441" w:rsidRDefault="00722441" w:rsidP="00C409EE"/>
    <w:p w:rsidR="00722441" w:rsidRDefault="00722441" w:rsidP="00C409EE"/>
    <w:p w:rsidR="00722441" w:rsidRDefault="00722441" w:rsidP="00C409EE"/>
  </w:endnote>
  <w:endnote w:type="continuationSeparator" w:id="0">
    <w:p w:rsidR="00722441" w:rsidRDefault="00722441" w:rsidP="00C409EE">
      <w:r>
        <w:continuationSeparator/>
      </w:r>
    </w:p>
    <w:p w:rsidR="00722441" w:rsidRDefault="00722441" w:rsidP="00C409EE"/>
    <w:p w:rsidR="00722441" w:rsidRDefault="00722441" w:rsidP="00C409EE"/>
    <w:p w:rsidR="00722441" w:rsidRDefault="00722441" w:rsidP="00C409EE"/>
    <w:p w:rsidR="00722441" w:rsidRDefault="00722441" w:rsidP="00C40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BA6" w:rsidRDefault="00240BA6" w:rsidP="00C409EE">
    <w:pPr>
      <w:pStyle w:val="Footer"/>
    </w:pPr>
  </w:p>
  <w:p w:rsidR="00240BA6" w:rsidRDefault="00240BA6" w:rsidP="00C409EE"/>
  <w:p w:rsidR="00240BA6" w:rsidRDefault="00240BA6" w:rsidP="00C409EE"/>
  <w:p w:rsidR="00240BA6" w:rsidRDefault="00240BA6" w:rsidP="00C409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BA6" w:rsidRDefault="00240BA6" w:rsidP="00C409E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:rsidR="00240BA6" w:rsidRPr="00D318E1" w:rsidRDefault="00240BA6" w:rsidP="00C409E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D80C0D"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="00D80C0D" w:rsidRPr="00DD3832">
          <w:rPr>
            <w:b/>
            <w:lang w:val="fr-FR"/>
          </w:rPr>
          <w:fldChar w:fldCharType="separate"/>
        </w:r>
        <w:r w:rsidR="00D20E96">
          <w:rPr>
            <w:b/>
            <w:noProof/>
            <w:lang w:val="fr-FR"/>
          </w:rPr>
          <w:t>6</w:t>
        </w:r>
        <w:r w:rsidR="00D80C0D"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 w:rsidR="00D80C0D"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 w:rsidR="00D80C0D">
          <w:rPr>
            <w:lang w:val="fr-FR"/>
          </w:rPr>
          <w:fldChar w:fldCharType="separate"/>
        </w:r>
        <w:r w:rsidR="00D20E96">
          <w:rPr>
            <w:noProof/>
            <w:lang w:val="fr-FR"/>
          </w:rPr>
          <w:t>12</w:t>
        </w:r>
        <w:r w:rsidR="00D80C0D">
          <w:rPr>
            <w:lang w:val="fr-FR"/>
          </w:rPr>
          <w:fldChar w:fldCharType="end"/>
        </w:r>
      </w:sdtContent>
    </w:sdt>
  </w:p>
  <w:p w:rsidR="00240BA6" w:rsidRDefault="00240BA6" w:rsidP="00C409EE"/>
  <w:p w:rsidR="00240BA6" w:rsidRDefault="00240BA6" w:rsidP="00C409EE"/>
  <w:p w:rsidR="00240BA6" w:rsidRDefault="00240BA6" w:rsidP="00C409EE"/>
  <w:p w:rsidR="00240BA6" w:rsidRDefault="00240BA6" w:rsidP="00C409EE"/>
  <w:p w:rsidR="00240BA6" w:rsidRDefault="00240BA6" w:rsidP="00C409EE"/>
  <w:p w:rsidR="00240BA6" w:rsidRDefault="00240BA6" w:rsidP="00C409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41" w:rsidRDefault="00722441" w:rsidP="00C409EE">
      <w:r>
        <w:separator/>
      </w:r>
    </w:p>
    <w:p w:rsidR="00722441" w:rsidRDefault="00722441" w:rsidP="00C409EE"/>
    <w:p w:rsidR="00722441" w:rsidRDefault="00722441" w:rsidP="00C409EE"/>
    <w:p w:rsidR="00722441" w:rsidRDefault="00722441" w:rsidP="00C409EE"/>
    <w:p w:rsidR="00722441" w:rsidRDefault="00722441" w:rsidP="00C409EE"/>
  </w:footnote>
  <w:footnote w:type="continuationSeparator" w:id="0">
    <w:p w:rsidR="00722441" w:rsidRDefault="00722441" w:rsidP="00C409EE">
      <w:r>
        <w:continuationSeparator/>
      </w:r>
    </w:p>
    <w:p w:rsidR="00722441" w:rsidRDefault="00722441" w:rsidP="00C409EE"/>
    <w:p w:rsidR="00722441" w:rsidRDefault="00722441" w:rsidP="00C409EE"/>
    <w:p w:rsidR="00722441" w:rsidRDefault="00722441" w:rsidP="00C409EE"/>
    <w:p w:rsidR="00722441" w:rsidRDefault="00722441" w:rsidP="00C409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BA6" w:rsidRDefault="00722441" w:rsidP="00C409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240BA6" w:rsidRDefault="00240BA6" w:rsidP="00C409EE"/>
  <w:p w:rsidR="00240BA6" w:rsidRDefault="00240BA6" w:rsidP="00C409EE"/>
  <w:p w:rsidR="00240BA6" w:rsidRDefault="00240BA6" w:rsidP="00C409E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BA6" w:rsidRPr="003308F8" w:rsidRDefault="00722441" w:rsidP="00C409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240BA6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0BA6">
      <w:t>Use Case Specification</w:t>
    </w:r>
  </w:p>
  <w:p w:rsidR="00240BA6" w:rsidRDefault="00240BA6" w:rsidP="00C409EE"/>
  <w:p w:rsidR="00240BA6" w:rsidRDefault="00240BA6" w:rsidP="00C409EE"/>
  <w:p w:rsidR="00240BA6" w:rsidRDefault="00240BA6" w:rsidP="00C409EE"/>
  <w:p w:rsidR="00240BA6" w:rsidRDefault="00240BA6" w:rsidP="00C409E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BA6" w:rsidRDefault="00722441" w:rsidP="00C409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2609"/>
    <w:multiLevelType w:val="hybridMultilevel"/>
    <w:tmpl w:val="C394A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2CE2161"/>
    <w:multiLevelType w:val="hybridMultilevel"/>
    <w:tmpl w:val="2FF636D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324716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61F128F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641613F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82610E8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7"/>
  </w:num>
  <w:num w:numId="4">
    <w:abstractNumId w:val="19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12"/>
  </w:num>
  <w:num w:numId="11">
    <w:abstractNumId w:val="13"/>
  </w:num>
  <w:num w:numId="12">
    <w:abstractNumId w:val="20"/>
  </w:num>
  <w:num w:numId="13">
    <w:abstractNumId w:val="15"/>
  </w:num>
  <w:num w:numId="14">
    <w:abstractNumId w:val="3"/>
  </w:num>
  <w:num w:numId="15">
    <w:abstractNumId w:val="8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4"/>
  </w:num>
  <w:num w:numId="2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06E41"/>
    <w:rsid w:val="000126FA"/>
    <w:rsid w:val="00014210"/>
    <w:rsid w:val="00022258"/>
    <w:rsid w:val="000314E1"/>
    <w:rsid w:val="00032EBA"/>
    <w:rsid w:val="00041C8B"/>
    <w:rsid w:val="0007128F"/>
    <w:rsid w:val="000712E5"/>
    <w:rsid w:val="0008331A"/>
    <w:rsid w:val="00096043"/>
    <w:rsid w:val="000A47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554CD"/>
    <w:rsid w:val="00156BC6"/>
    <w:rsid w:val="00164AD1"/>
    <w:rsid w:val="001671BC"/>
    <w:rsid w:val="0017290A"/>
    <w:rsid w:val="0017477B"/>
    <w:rsid w:val="001804C0"/>
    <w:rsid w:val="0019751B"/>
    <w:rsid w:val="001A1E4F"/>
    <w:rsid w:val="001A731D"/>
    <w:rsid w:val="001B192C"/>
    <w:rsid w:val="001B2278"/>
    <w:rsid w:val="001C0AE1"/>
    <w:rsid w:val="001C4D77"/>
    <w:rsid w:val="001D02AF"/>
    <w:rsid w:val="001D4B4E"/>
    <w:rsid w:val="001E34B8"/>
    <w:rsid w:val="001E4CBF"/>
    <w:rsid w:val="00201D1D"/>
    <w:rsid w:val="00204F16"/>
    <w:rsid w:val="00207CB3"/>
    <w:rsid w:val="00222C1D"/>
    <w:rsid w:val="0022663D"/>
    <w:rsid w:val="00233482"/>
    <w:rsid w:val="00235DCF"/>
    <w:rsid w:val="00240BA6"/>
    <w:rsid w:val="00245631"/>
    <w:rsid w:val="00251520"/>
    <w:rsid w:val="002572DB"/>
    <w:rsid w:val="002732CE"/>
    <w:rsid w:val="00286E8D"/>
    <w:rsid w:val="002955BC"/>
    <w:rsid w:val="002A46FA"/>
    <w:rsid w:val="002B1A21"/>
    <w:rsid w:val="002C34B8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65B2D"/>
    <w:rsid w:val="003721F8"/>
    <w:rsid w:val="00391FD3"/>
    <w:rsid w:val="00395294"/>
    <w:rsid w:val="003A4D41"/>
    <w:rsid w:val="003C3D96"/>
    <w:rsid w:val="003C4E50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87919"/>
    <w:rsid w:val="00490C50"/>
    <w:rsid w:val="004938A2"/>
    <w:rsid w:val="00496BF8"/>
    <w:rsid w:val="004A2A5D"/>
    <w:rsid w:val="004A7DCD"/>
    <w:rsid w:val="004B5885"/>
    <w:rsid w:val="004C3902"/>
    <w:rsid w:val="004D38A8"/>
    <w:rsid w:val="004D595C"/>
    <w:rsid w:val="004E7445"/>
    <w:rsid w:val="0050561D"/>
    <w:rsid w:val="005076BF"/>
    <w:rsid w:val="00513662"/>
    <w:rsid w:val="00526199"/>
    <w:rsid w:val="00530E5A"/>
    <w:rsid w:val="0053544D"/>
    <w:rsid w:val="00544706"/>
    <w:rsid w:val="00552AEE"/>
    <w:rsid w:val="0055539F"/>
    <w:rsid w:val="00570CCD"/>
    <w:rsid w:val="00581F27"/>
    <w:rsid w:val="0058557E"/>
    <w:rsid w:val="005A60C2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933E1"/>
    <w:rsid w:val="006A2465"/>
    <w:rsid w:val="006A615C"/>
    <w:rsid w:val="006B004A"/>
    <w:rsid w:val="006B0A33"/>
    <w:rsid w:val="006C69F0"/>
    <w:rsid w:val="006E0AEC"/>
    <w:rsid w:val="00722441"/>
    <w:rsid w:val="00763779"/>
    <w:rsid w:val="00775844"/>
    <w:rsid w:val="00790A92"/>
    <w:rsid w:val="007A16C6"/>
    <w:rsid w:val="007B4E6B"/>
    <w:rsid w:val="007C6A67"/>
    <w:rsid w:val="007C7699"/>
    <w:rsid w:val="007C79F7"/>
    <w:rsid w:val="007E1E07"/>
    <w:rsid w:val="007E6C53"/>
    <w:rsid w:val="007F1239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17B98"/>
    <w:rsid w:val="009226E6"/>
    <w:rsid w:val="00935785"/>
    <w:rsid w:val="0094001B"/>
    <w:rsid w:val="00940AFB"/>
    <w:rsid w:val="009410F1"/>
    <w:rsid w:val="00944438"/>
    <w:rsid w:val="009457E2"/>
    <w:rsid w:val="00960EDF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E56A1"/>
    <w:rsid w:val="009F5790"/>
    <w:rsid w:val="00A03D86"/>
    <w:rsid w:val="00A045F3"/>
    <w:rsid w:val="00A10DE5"/>
    <w:rsid w:val="00A1407A"/>
    <w:rsid w:val="00A2456E"/>
    <w:rsid w:val="00A33C06"/>
    <w:rsid w:val="00A34430"/>
    <w:rsid w:val="00A44796"/>
    <w:rsid w:val="00A46255"/>
    <w:rsid w:val="00A503B2"/>
    <w:rsid w:val="00A57F82"/>
    <w:rsid w:val="00A65EC7"/>
    <w:rsid w:val="00A768F0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6A6A"/>
    <w:rsid w:val="00B67E7B"/>
    <w:rsid w:val="00B737AB"/>
    <w:rsid w:val="00B775A3"/>
    <w:rsid w:val="00B80750"/>
    <w:rsid w:val="00BD011C"/>
    <w:rsid w:val="00BD68A3"/>
    <w:rsid w:val="00BE1323"/>
    <w:rsid w:val="00BE61D2"/>
    <w:rsid w:val="00BF4C33"/>
    <w:rsid w:val="00C13A48"/>
    <w:rsid w:val="00C24AC2"/>
    <w:rsid w:val="00C24BB2"/>
    <w:rsid w:val="00C25870"/>
    <w:rsid w:val="00C3602B"/>
    <w:rsid w:val="00C37DC8"/>
    <w:rsid w:val="00C409EE"/>
    <w:rsid w:val="00C57E5C"/>
    <w:rsid w:val="00C65776"/>
    <w:rsid w:val="00C70B8B"/>
    <w:rsid w:val="00C72B74"/>
    <w:rsid w:val="00C82F93"/>
    <w:rsid w:val="00C838ED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20E96"/>
    <w:rsid w:val="00D316EB"/>
    <w:rsid w:val="00D318E1"/>
    <w:rsid w:val="00D323B6"/>
    <w:rsid w:val="00D40824"/>
    <w:rsid w:val="00D55179"/>
    <w:rsid w:val="00D62EB9"/>
    <w:rsid w:val="00D70BC1"/>
    <w:rsid w:val="00D80C0D"/>
    <w:rsid w:val="00D85DB9"/>
    <w:rsid w:val="00DA3196"/>
    <w:rsid w:val="00DA34EE"/>
    <w:rsid w:val="00DB749B"/>
    <w:rsid w:val="00DC40E6"/>
    <w:rsid w:val="00DC5712"/>
    <w:rsid w:val="00DC59C4"/>
    <w:rsid w:val="00DD3832"/>
    <w:rsid w:val="00DD3DC0"/>
    <w:rsid w:val="00DD402A"/>
    <w:rsid w:val="00DE1D6C"/>
    <w:rsid w:val="00E10FC5"/>
    <w:rsid w:val="00E12319"/>
    <w:rsid w:val="00E17355"/>
    <w:rsid w:val="00E218F1"/>
    <w:rsid w:val="00E25CC5"/>
    <w:rsid w:val="00E26304"/>
    <w:rsid w:val="00E4317A"/>
    <w:rsid w:val="00E45678"/>
    <w:rsid w:val="00E6102C"/>
    <w:rsid w:val="00E65D5A"/>
    <w:rsid w:val="00E929C7"/>
    <w:rsid w:val="00E92FBB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13BDD"/>
    <w:rsid w:val="00F27F5E"/>
    <w:rsid w:val="00F31BF2"/>
    <w:rsid w:val="00F5118D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A4F2949-1C64-4D17-B2D0-0513EFAB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409E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4F16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0EB315-708E-40B9-A5B0-30DE8C4B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12</Pages>
  <Words>1556</Words>
  <Characters>8871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Bollepalli, Siri Chandana</cp:lastModifiedBy>
  <cp:revision>2</cp:revision>
  <dcterms:created xsi:type="dcterms:W3CDTF">2018-06-22T05:08:00Z</dcterms:created>
  <dcterms:modified xsi:type="dcterms:W3CDTF">2018-06-22T05:08:00Z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